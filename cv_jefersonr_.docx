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E5CE4" w14:textId="77777777" w:rsidR="00237C89" w:rsidRPr="00C002A9" w:rsidRDefault="00BB266D" w:rsidP="008B0661">
      <w:pPr>
        <w:pStyle w:val="Nome"/>
        <w:spacing w:after="0" w:line="240" w:lineRule="auto"/>
        <w:outlineLvl w:val="0"/>
        <w:rPr>
          <w:sz w:val="40"/>
        </w:rPr>
      </w:pPr>
      <w:r w:rsidRPr="00C002A9">
        <w:rPr>
          <w:sz w:val="40"/>
        </w:rPr>
        <w:fldChar w:fldCharType="begin"/>
      </w:r>
      <w:r w:rsidR="00237C89" w:rsidRPr="00C002A9">
        <w:rPr>
          <w:sz w:val="40"/>
        </w:rPr>
        <w:instrText xml:space="preserve"> USERNAME  \* MERGEFORMAT </w:instrText>
      </w:r>
      <w:r w:rsidRPr="00C002A9">
        <w:rPr>
          <w:sz w:val="40"/>
        </w:rPr>
        <w:fldChar w:fldCharType="separate"/>
      </w:r>
      <w:r w:rsidR="00AA6816" w:rsidRPr="00C002A9">
        <w:rPr>
          <w:noProof/>
          <w:sz w:val="40"/>
        </w:rPr>
        <w:t>Jeferson</w:t>
      </w:r>
      <w:r w:rsidRPr="00C002A9">
        <w:rPr>
          <w:sz w:val="40"/>
        </w:rPr>
        <w:fldChar w:fldCharType="end"/>
      </w:r>
      <w:r w:rsidR="00AA6816" w:rsidRPr="00C002A9">
        <w:rPr>
          <w:sz w:val="40"/>
        </w:rPr>
        <w:t xml:space="preserve"> Rodrigues</w:t>
      </w:r>
    </w:p>
    <w:p w14:paraId="4B6E6B1F" w14:textId="77777777" w:rsidR="004612B3" w:rsidRPr="00C30728" w:rsidRDefault="00E57CB4" w:rsidP="00C30728">
      <w:r>
        <w:t>Analista de Sistemas</w:t>
      </w:r>
      <w:r w:rsidR="00DD3080">
        <w:t>, Analista de Desenvolvimento.</w:t>
      </w:r>
    </w:p>
    <w:tbl>
      <w:tblPr>
        <w:tblW w:w="9357" w:type="dxa"/>
        <w:tblInd w:w="-318" w:type="dxa"/>
        <w:tblLook w:val="0000" w:firstRow="0" w:lastRow="0" w:firstColumn="0" w:lastColumn="0" w:noHBand="0" w:noVBand="0"/>
      </w:tblPr>
      <w:tblGrid>
        <w:gridCol w:w="2127"/>
        <w:gridCol w:w="300"/>
        <w:gridCol w:w="3312"/>
        <w:gridCol w:w="3312"/>
        <w:gridCol w:w="306"/>
      </w:tblGrid>
      <w:tr w:rsidR="00237C89" w14:paraId="043CD7F0" w14:textId="77777777" w:rsidTr="008A3F76">
        <w:trPr>
          <w:gridAfter w:val="1"/>
          <w:wAfter w:w="306" w:type="dxa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66106B5C" w14:textId="77777777" w:rsidR="00237C89" w:rsidRDefault="0054448C" w:rsidP="00166797">
            <w:pPr>
              <w:pStyle w:val="Ttulodaseo"/>
            </w:pPr>
            <w:r>
              <w:t>Sobre mim</w:t>
            </w:r>
          </w:p>
        </w:tc>
        <w:tc>
          <w:tcPr>
            <w:tcW w:w="69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EF3A63B" w14:textId="77777777" w:rsidR="00237C89" w:rsidRDefault="008F79C5" w:rsidP="00AA305A">
            <w:pPr>
              <w:pStyle w:val="Objetivo"/>
            </w:pPr>
            <w:r>
              <w:t xml:space="preserve">Busco desafios que me permitam aprimorar a minha carreira, e que possa contribuir com os conhecimentos e experiência adquiridos ao longo </w:t>
            </w:r>
            <w:r w:rsidR="0054448C">
              <w:t>dos anos</w:t>
            </w:r>
            <w:r w:rsidR="003410F8">
              <w:t>.</w:t>
            </w:r>
            <w:r>
              <w:t xml:space="preserve"> </w:t>
            </w:r>
            <w:r w:rsidR="0054448C">
              <w:t>Sou criativo, dinâmico, pró</w:t>
            </w:r>
            <w:r w:rsidR="00AA305A">
              <w:t xml:space="preserve"> </w:t>
            </w:r>
            <w:r w:rsidR="0054448C">
              <w:t xml:space="preserve">ativo, </w:t>
            </w:r>
            <w:r w:rsidR="00AA305A">
              <w:t>tenho facilidade de comunicação e comprometido com o trabalho em equipe.</w:t>
            </w:r>
          </w:p>
        </w:tc>
      </w:tr>
      <w:tr w:rsidR="00237C89" w14:paraId="4C1EEB4D" w14:textId="77777777" w:rsidTr="008A3F76">
        <w:trPr>
          <w:gridAfter w:val="1"/>
          <w:wAfter w:w="306" w:type="dxa"/>
        </w:trPr>
        <w:tc>
          <w:tcPr>
            <w:tcW w:w="2127" w:type="dxa"/>
            <w:tcBorders>
              <w:top w:val="single" w:sz="4" w:space="0" w:color="auto"/>
            </w:tcBorders>
          </w:tcPr>
          <w:p w14:paraId="2D34D600" w14:textId="77777777" w:rsidR="00237C89" w:rsidRDefault="00237C89" w:rsidP="00166797">
            <w:pPr>
              <w:pStyle w:val="Ttulodaseo"/>
            </w:pPr>
            <w:r>
              <w:t>Experiência</w:t>
            </w:r>
          </w:p>
        </w:tc>
        <w:tc>
          <w:tcPr>
            <w:tcW w:w="69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02803C" w14:textId="77777777" w:rsidR="005C04DF" w:rsidRDefault="00DD3080" w:rsidP="00A13319">
            <w:pPr>
              <w:pStyle w:val="Realizaes"/>
            </w:pPr>
            <w:r>
              <w:t xml:space="preserve"> </w:t>
            </w:r>
            <w:proofErr w:type="spellStart"/>
            <w:r w:rsidR="00A13319">
              <w:t>Jul</w:t>
            </w:r>
            <w:proofErr w:type="spellEnd"/>
            <w:r w:rsidR="00A13319">
              <w:t xml:space="preserve">/2018-Atual            </w:t>
            </w:r>
            <w:proofErr w:type="spellStart"/>
            <w:r w:rsidR="00A13319">
              <w:t>Disys</w:t>
            </w:r>
            <w:proofErr w:type="spellEnd"/>
            <w:r w:rsidR="00A13319">
              <w:t xml:space="preserve"> Brasil                                             Curitiba – PR</w:t>
            </w:r>
          </w:p>
          <w:p w14:paraId="7DFE6D83" w14:textId="77777777" w:rsidR="00A13319" w:rsidRDefault="00A13319" w:rsidP="00A13319">
            <w:pPr>
              <w:pStyle w:val="Realizaes"/>
              <w:numPr>
                <w:ilvl w:val="0"/>
                <w:numId w:val="0"/>
              </w:numPr>
              <w:rPr>
                <w:rFonts w:ascii="Arial Black" w:hAnsi="Arial Black"/>
                <w:spacing w:val="-10"/>
              </w:rPr>
            </w:pPr>
            <w:r w:rsidRPr="00A13319">
              <w:rPr>
                <w:rFonts w:ascii="Arial Black" w:hAnsi="Arial Black"/>
                <w:spacing w:val="-10"/>
              </w:rPr>
              <w:t>Analista de Suporte</w:t>
            </w:r>
          </w:p>
          <w:p w14:paraId="24BC3420" w14:textId="021A91A5" w:rsidR="00A13319" w:rsidRDefault="00A13319" w:rsidP="00A13319">
            <w:pPr>
              <w:pStyle w:val="Realizaes"/>
              <w:numPr>
                <w:ilvl w:val="0"/>
                <w:numId w:val="18"/>
              </w:numPr>
            </w:pPr>
            <w:r>
              <w:t>Alocado no Grupo Boticário em São José dos Pin</w:t>
            </w:r>
            <w:r w:rsidR="009C4A56">
              <w:t>h</w:t>
            </w:r>
            <w:r>
              <w:t>ais, atuo com a equipe de migração de tecnologia de comunicação dando suporte as franquias.</w:t>
            </w:r>
          </w:p>
          <w:p w14:paraId="63287B13" w14:textId="7EAE16B1" w:rsidR="00A13319" w:rsidRDefault="00A13319" w:rsidP="00A13319">
            <w:pPr>
              <w:pStyle w:val="Realizaes"/>
              <w:numPr>
                <w:ilvl w:val="0"/>
                <w:numId w:val="18"/>
              </w:numPr>
            </w:pPr>
            <w:r w:rsidRPr="00A13319">
              <w:t xml:space="preserve">Tecnologias suportadas: </w:t>
            </w:r>
            <w:proofErr w:type="spellStart"/>
            <w:r w:rsidRPr="00A13319">
              <w:t>CiscoMeraki</w:t>
            </w:r>
            <w:proofErr w:type="spellEnd"/>
            <w:r w:rsidRPr="00A13319">
              <w:t xml:space="preserve">, </w:t>
            </w:r>
            <w:proofErr w:type="spellStart"/>
            <w:r w:rsidRPr="00A13319">
              <w:t>VMWare</w:t>
            </w:r>
            <w:proofErr w:type="spellEnd"/>
            <w:r w:rsidRPr="00A13319">
              <w:t xml:space="preserve"> Air </w:t>
            </w:r>
            <w:proofErr w:type="spellStart"/>
            <w:r w:rsidRPr="00A13319">
              <w:t>Watch</w:t>
            </w:r>
            <w:proofErr w:type="spellEnd"/>
            <w:r w:rsidR="00B635F0">
              <w:t>, Big-IP</w:t>
            </w:r>
            <w:r w:rsidRPr="00A13319">
              <w:t xml:space="preserve">, VSAT, ADSL e 4G. Gerenciamento de ativos através do </w:t>
            </w:r>
            <w:proofErr w:type="spellStart"/>
            <w:r w:rsidRPr="00A13319">
              <w:t>Landesk</w:t>
            </w:r>
            <w:proofErr w:type="spellEnd"/>
            <w:r w:rsidR="00B635F0">
              <w:t xml:space="preserve"> </w:t>
            </w:r>
            <w:r w:rsidRPr="00A13319">
              <w:t xml:space="preserve">Management </w:t>
            </w:r>
            <w:proofErr w:type="spellStart"/>
            <w:r w:rsidRPr="00A13319">
              <w:t>Suite</w:t>
            </w:r>
            <w:proofErr w:type="spellEnd"/>
            <w:r w:rsidRPr="00A13319">
              <w:t>. Acompanhamento e abertura de chamados através do CA Service Desk.</w:t>
            </w:r>
          </w:p>
          <w:p w14:paraId="3A18DD33" w14:textId="6EF977AF" w:rsidR="00C04B93" w:rsidRDefault="00C04B93" w:rsidP="00C04B93">
            <w:pPr>
              <w:pStyle w:val="Realizaes"/>
              <w:numPr>
                <w:ilvl w:val="0"/>
                <w:numId w:val="18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>Co</w:t>
            </w:r>
            <w:r w:rsidR="00EB3E4C">
              <w:rPr>
                <w:rStyle w:val="background-details"/>
              </w:rPr>
              <w:t xml:space="preserve">ordenação </w:t>
            </w:r>
            <w:r>
              <w:rPr>
                <w:rStyle w:val="background-details"/>
              </w:rPr>
              <w:t>de tarefas e demandas para a equipe.</w:t>
            </w:r>
          </w:p>
          <w:p w14:paraId="77A9901D" w14:textId="66AE98DD" w:rsidR="00C04B93" w:rsidRDefault="00261071" w:rsidP="00A13319">
            <w:pPr>
              <w:pStyle w:val="Realizaes"/>
              <w:numPr>
                <w:ilvl w:val="0"/>
                <w:numId w:val="18"/>
              </w:numPr>
            </w:pPr>
            <w:r>
              <w:t>Iniciativas próprias:</w:t>
            </w:r>
          </w:p>
          <w:p w14:paraId="24738B1F" w14:textId="2DC3E5F6" w:rsidR="00D56851" w:rsidRDefault="003F20CF" w:rsidP="00261071">
            <w:pPr>
              <w:pStyle w:val="Realizaes"/>
              <w:numPr>
                <w:ilvl w:val="0"/>
                <w:numId w:val="0"/>
              </w:numPr>
              <w:ind w:left="360"/>
              <w:rPr>
                <w:rStyle w:val="background-details"/>
              </w:rPr>
            </w:pPr>
            <w:r>
              <w:rPr>
                <w:rStyle w:val="background-details"/>
              </w:rPr>
              <w:t>- Criação de planilha em Excel VBA para registro e controle das atividades diárias.</w:t>
            </w:r>
          </w:p>
          <w:p w14:paraId="4F59D938" w14:textId="284976EF" w:rsidR="003F20CF" w:rsidRDefault="003F20CF" w:rsidP="00261071">
            <w:pPr>
              <w:pStyle w:val="Realizaes"/>
              <w:numPr>
                <w:ilvl w:val="0"/>
                <w:numId w:val="0"/>
              </w:numPr>
              <w:ind w:left="360"/>
              <w:rPr>
                <w:rStyle w:val="background-details"/>
              </w:rPr>
            </w:pPr>
            <w:r>
              <w:rPr>
                <w:rStyle w:val="background-details"/>
              </w:rPr>
              <w:t xml:space="preserve">- </w:t>
            </w:r>
            <w:r w:rsidR="00B14AEF">
              <w:rPr>
                <w:rStyle w:val="background-details"/>
              </w:rPr>
              <w:t>Automatização e melhoria</w:t>
            </w:r>
            <w:r w:rsidR="00416F7B">
              <w:rPr>
                <w:rStyle w:val="background-details"/>
              </w:rPr>
              <w:t>s no controle de pesquisa de satisfação do franqueado no contato da pós-migr</w:t>
            </w:r>
            <w:r w:rsidR="00665532">
              <w:rPr>
                <w:rStyle w:val="background-details"/>
              </w:rPr>
              <w:t>a</w:t>
            </w:r>
            <w:r w:rsidR="00416F7B">
              <w:rPr>
                <w:rStyle w:val="background-details"/>
              </w:rPr>
              <w:t>ção.</w:t>
            </w:r>
          </w:p>
          <w:p w14:paraId="25646A9E" w14:textId="6FAE7D50" w:rsidR="00E43CE0" w:rsidRDefault="00E43CE0" w:rsidP="00261071">
            <w:pPr>
              <w:pStyle w:val="Realizaes"/>
              <w:numPr>
                <w:ilvl w:val="0"/>
                <w:numId w:val="0"/>
              </w:numPr>
              <w:ind w:left="360"/>
              <w:rPr>
                <w:rStyle w:val="background-details"/>
              </w:rPr>
            </w:pPr>
            <w:r>
              <w:rPr>
                <w:rStyle w:val="background-details"/>
              </w:rPr>
              <w:t xml:space="preserve">- </w:t>
            </w:r>
            <w:r w:rsidR="00452DA6">
              <w:rPr>
                <w:rStyle w:val="background-details"/>
              </w:rPr>
              <w:t>Criação de formulário para checklist com o franqueado</w:t>
            </w:r>
            <w:r w:rsidR="00F17AC4">
              <w:rPr>
                <w:rStyle w:val="background-details"/>
              </w:rPr>
              <w:t xml:space="preserve"> e técnico de campo para garantir a qualidade do serviço de migração e medição do índice de satisfação do franqueado.</w:t>
            </w:r>
          </w:p>
          <w:p w14:paraId="704EF57A" w14:textId="3B85E5ED" w:rsidR="001378B2" w:rsidRDefault="00261071" w:rsidP="00261071">
            <w:pPr>
              <w:pStyle w:val="Realizaes"/>
              <w:numPr>
                <w:ilvl w:val="0"/>
                <w:numId w:val="0"/>
              </w:numPr>
              <w:ind w:left="360"/>
              <w:rPr>
                <w:rStyle w:val="background-details"/>
              </w:rPr>
            </w:pPr>
            <w:r>
              <w:rPr>
                <w:rStyle w:val="background-details"/>
              </w:rPr>
              <w:t xml:space="preserve">- </w:t>
            </w:r>
            <w:r w:rsidR="009A2FC7">
              <w:rPr>
                <w:rStyle w:val="background-details"/>
              </w:rPr>
              <w:t xml:space="preserve">Integração de planilhas do Excel VBA com dados vindos da API do Cisco Meraki e Portal Interno de controle de demandas utilizando VBA. </w:t>
            </w:r>
            <w:r w:rsidR="009A2FC7">
              <w:br/>
            </w:r>
            <w:r w:rsidR="009A2FC7">
              <w:rPr>
                <w:rStyle w:val="background-details"/>
              </w:rPr>
              <w:t>- Desenvolvimento de planilha em Excel VBA com busca por e-mail no Outlook e salvamento automático de anexos de acordo com a busca solicitada.</w:t>
            </w:r>
            <w:r w:rsidR="009A2FC7">
              <w:br/>
            </w:r>
            <w:r w:rsidR="009A2FC7">
              <w:rPr>
                <w:rStyle w:val="background-details"/>
              </w:rPr>
              <w:t xml:space="preserve">- Desenvolvimento de planilha em Excel VBA com criação de </w:t>
            </w:r>
            <w:proofErr w:type="spellStart"/>
            <w:r w:rsidR="009A2FC7">
              <w:rPr>
                <w:rStyle w:val="background-details"/>
              </w:rPr>
              <w:t>cards</w:t>
            </w:r>
            <w:proofErr w:type="spellEnd"/>
            <w:r w:rsidR="009A2FC7">
              <w:rPr>
                <w:rStyle w:val="background-details"/>
              </w:rPr>
              <w:t xml:space="preserve"> de tarefas no </w:t>
            </w:r>
            <w:proofErr w:type="spellStart"/>
            <w:r w:rsidR="009A2FC7">
              <w:rPr>
                <w:rStyle w:val="background-details"/>
              </w:rPr>
              <w:t>Trello</w:t>
            </w:r>
            <w:proofErr w:type="spellEnd"/>
            <w:r w:rsidR="009A2FC7">
              <w:rPr>
                <w:rStyle w:val="background-details"/>
              </w:rPr>
              <w:t xml:space="preserve"> atribuído ao usuário informado na planilha e envio de convite de compromisso no Outlook para o mesmo usuário.</w:t>
            </w:r>
            <w:r w:rsidR="009A2FC7">
              <w:br/>
            </w:r>
            <w:r w:rsidR="009A2FC7">
              <w:rPr>
                <w:rStyle w:val="background-details"/>
              </w:rPr>
              <w:t xml:space="preserve">- Desenvolvimento de planilha em Excel VBA com acesso remoto a compartilhamento do Windows, integração com </w:t>
            </w:r>
            <w:proofErr w:type="spellStart"/>
            <w:r w:rsidR="009A2FC7">
              <w:rPr>
                <w:rStyle w:val="background-details"/>
              </w:rPr>
              <w:t>Landesk</w:t>
            </w:r>
            <w:proofErr w:type="spellEnd"/>
            <w:r w:rsidR="009A2FC7">
              <w:rPr>
                <w:rStyle w:val="background-details"/>
              </w:rPr>
              <w:t xml:space="preserve"> para acesso remoto e transferência de arquivos, envio de e-mail para o </w:t>
            </w:r>
            <w:proofErr w:type="spellStart"/>
            <w:r w:rsidR="009A2FC7">
              <w:rPr>
                <w:rStyle w:val="background-details"/>
              </w:rPr>
              <w:t>Trello</w:t>
            </w:r>
            <w:proofErr w:type="spellEnd"/>
            <w:r w:rsidR="009A2FC7">
              <w:rPr>
                <w:rStyle w:val="background-details"/>
              </w:rPr>
              <w:t xml:space="preserve"> para criação de </w:t>
            </w:r>
            <w:proofErr w:type="spellStart"/>
            <w:r w:rsidR="009A2FC7">
              <w:rPr>
                <w:rStyle w:val="background-details"/>
              </w:rPr>
              <w:t>cards</w:t>
            </w:r>
            <w:proofErr w:type="spellEnd"/>
            <w:r w:rsidR="009A2FC7">
              <w:rPr>
                <w:rStyle w:val="background-details"/>
              </w:rPr>
              <w:t xml:space="preserve">, criação de texto formatado enviado para o clipboard para ser colado em outras aplicações, busca no </w:t>
            </w:r>
            <w:proofErr w:type="spellStart"/>
            <w:r w:rsidR="009A2FC7">
              <w:rPr>
                <w:rStyle w:val="background-details"/>
              </w:rPr>
              <w:t>Trello</w:t>
            </w:r>
            <w:proofErr w:type="spellEnd"/>
            <w:r w:rsidR="009A2FC7">
              <w:rPr>
                <w:rStyle w:val="background-details"/>
              </w:rPr>
              <w:t xml:space="preserve"> por dado informado na planilha, </w:t>
            </w:r>
            <w:proofErr w:type="spellStart"/>
            <w:r w:rsidR="009A2FC7">
              <w:rPr>
                <w:rStyle w:val="background-details"/>
              </w:rPr>
              <w:t>ping</w:t>
            </w:r>
            <w:proofErr w:type="spellEnd"/>
            <w:r w:rsidR="009A2FC7">
              <w:rPr>
                <w:rStyle w:val="background-details"/>
              </w:rPr>
              <w:t xml:space="preserve"> para endereço IP informado na planilha, comunicação via API em um server para registro de atividades e busca de fabricante por endereço MAC via API.</w:t>
            </w:r>
            <w:r w:rsidR="009A2FC7">
              <w:br/>
            </w:r>
            <w:r w:rsidR="009A2FC7">
              <w:rPr>
                <w:rStyle w:val="background-details"/>
              </w:rPr>
              <w:t xml:space="preserve">- Desenvolvimento de aplicação em </w:t>
            </w:r>
            <w:proofErr w:type="spellStart"/>
            <w:r w:rsidR="009A2FC7">
              <w:rPr>
                <w:rStyle w:val="background-details"/>
              </w:rPr>
              <w:t>JavaScript</w:t>
            </w:r>
            <w:proofErr w:type="spellEnd"/>
            <w:r w:rsidR="009A2FC7">
              <w:rPr>
                <w:rStyle w:val="background-details"/>
              </w:rPr>
              <w:t xml:space="preserve"> para busca de informação em arquivo JSON obtido via chamada para o Cisco Meraki.</w:t>
            </w:r>
            <w:r w:rsidR="009A2FC7">
              <w:br/>
            </w:r>
            <w:r w:rsidR="009A2FC7">
              <w:rPr>
                <w:rStyle w:val="background-details"/>
              </w:rPr>
              <w:t xml:space="preserve">- Desenvolvimento de aplicação em </w:t>
            </w:r>
            <w:proofErr w:type="spellStart"/>
            <w:r w:rsidR="009A2FC7">
              <w:rPr>
                <w:rStyle w:val="background-details"/>
              </w:rPr>
              <w:t>Javascript</w:t>
            </w:r>
            <w:proofErr w:type="spellEnd"/>
            <w:r w:rsidR="009A2FC7">
              <w:rPr>
                <w:rStyle w:val="background-details"/>
              </w:rPr>
              <w:t xml:space="preserve"> para busca de informação sobre computadores em arquivo XML obtido do </w:t>
            </w:r>
            <w:proofErr w:type="spellStart"/>
            <w:r w:rsidR="009A2FC7">
              <w:rPr>
                <w:rStyle w:val="background-details"/>
              </w:rPr>
              <w:t>Landesk</w:t>
            </w:r>
            <w:proofErr w:type="spellEnd"/>
            <w:r w:rsidR="009A2FC7">
              <w:rPr>
                <w:rStyle w:val="background-details"/>
              </w:rPr>
              <w:t>.</w:t>
            </w:r>
            <w:r w:rsidR="009A2FC7">
              <w:br/>
            </w:r>
            <w:r w:rsidR="009A2FC7">
              <w:rPr>
                <w:rStyle w:val="background-details"/>
              </w:rPr>
              <w:t xml:space="preserve">- Desenvolvimento de aplicação em </w:t>
            </w:r>
            <w:proofErr w:type="spellStart"/>
            <w:r w:rsidR="009A2FC7">
              <w:rPr>
                <w:rStyle w:val="background-details"/>
              </w:rPr>
              <w:t>NodeJS</w:t>
            </w:r>
            <w:proofErr w:type="spellEnd"/>
            <w:r w:rsidR="009A2FC7">
              <w:rPr>
                <w:rStyle w:val="background-details"/>
              </w:rPr>
              <w:t xml:space="preserve"> com serviço REST para atualização de status informado através de comunicação através de API de planilha em Excel VBA desenvolvido previamente.</w:t>
            </w:r>
            <w:r w:rsidR="009A2FC7">
              <w:br/>
            </w:r>
            <w:r w:rsidR="009A2FC7">
              <w:rPr>
                <w:rStyle w:val="background-details"/>
              </w:rPr>
              <w:t>- Desenvolvimento de aplicação em C# console para aplicação automática de regra de firewall com elevação de permissão.</w:t>
            </w:r>
            <w:r w:rsidR="009A2FC7">
              <w:br/>
            </w:r>
            <w:r w:rsidR="009A2FC7">
              <w:rPr>
                <w:rStyle w:val="background-details"/>
              </w:rPr>
              <w:t xml:space="preserve">- Desenvolvimento de aplicação em </w:t>
            </w:r>
            <w:proofErr w:type="spellStart"/>
            <w:r w:rsidR="009A2FC7">
              <w:rPr>
                <w:rStyle w:val="background-details"/>
              </w:rPr>
              <w:t>Javascript</w:t>
            </w:r>
            <w:proofErr w:type="spellEnd"/>
            <w:r w:rsidR="009A2FC7">
              <w:rPr>
                <w:rStyle w:val="background-details"/>
              </w:rPr>
              <w:t xml:space="preserve"> para obter IP local e gerar </w:t>
            </w:r>
            <w:proofErr w:type="spellStart"/>
            <w:r w:rsidR="009A2FC7">
              <w:rPr>
                <w:rStyle w:val="background-details"/>
              </w:rPr>
              <w:t>QRCode</w:t>
            </w:r>
            <w:proofErr w:type="spellEnd"/>
            <w:r w:rsidR="009A2FC7">
              <w:rPr>
                <w:rStyle w:val="background-details"/>
              </w:rPr>
              <w:t>.</w:t>
            </w:r>
          </w:p>
          <w:p w14:paraId="311513F3" w14:textId="77777777" w:rsidR="00665532" w:rsidRDefault="001378B2" w:rsidP="001D697E">
            <w:pPr>
              <w:pStyle w:val="Realizaes"/>
              <w:numPr>
                <w:ilvl w:val="0"/>
                <w:numId w:val="0"/>
              </w:numPr>
              <w:ind w:left="360"/>
              <w:jc w:val="left"/>
            </w:pPr>
            <w:r>
              <w:t xml:space="preserve">- </w:t>
            </w:r>
            <w:r w:rsidR="001D697E">
              <w:t xml:space="preserve">Desenvolvimento de aplicativo para em </w:t>
            </w:r>
            <w:proofErr w:type="spellStart"/>
            <w:r w:rsidR="001D697E">
              <w:t>Javascript</w:t>
            </w:r>
            <w:proofErr w:type="spellEnd"/>
            <w:r w:rsidR="001D697E">
              <w:t xml:space="preserve"> para obter o IP público do dispositivo no qual está rodando.</w:t>
            </w:r>
          </w:p>
          <w:p w14:paraId="1C1A3285" w14:textId="77777777" w:rsidR="00C34DF0" w:rsidRDefault="00665532" w:rsidP="001D697E">
            <w:pPr>
              <w:pStyle w:val="Realizaes"/>
              <w:numPr>
                <w:ilvl w:val="0"/>
                <w:numId w:val="0"/>
              </w:numPr>
              <w:ind w:left="360"/>
              <w:jc w:val="left"/>
            </w:pPr>
            <w:r>
              <w:t xml:space="preserve">- Desenvolvimento de aplicação em </w:t>
            </w:r>
            <w:proofErr w:type="spellStart"/>
            <w:r>
              <w:t>Javascript</w:t>
            </w:r>
            <w:proofErr w:type="spellEnd"/>
            <w:r>
              <w:t xml:space="preserve"> para </w:t>
            </w:r>
            <w:r w:rsidR="00A526F6">
              <w:t>análise</w:t>
            </w:r>
            <w:r w:rsidR="00B50799">
              <w:t xml:space="preserve"> de informações</w:t>
            </w:r>
            <w:r w:rsidR="00D84483">
              <w:t xml:space="preserve"> de nomenclatura de redes</w:t>
            </w:r>
            <w:r w:rsidR="00B50799">
              <w:t xml:space="preserve"> cadastradas erroneamente na plataforma do Cisco Meraki</w:t>
            </w:r>
            <w:r w:rsidR="00D84483">
              <w:t>.</w:t>
            </w:r>
          </w:p>
          <w:p w14:paraId="230684BC" w14:textId="602716C0" w:rsidR="00A13319" w:rsidRDefault="00C34DF0" w:rsidP="001D697E">
            <w:pPr>
              <w:pStyle w:val="Realizaes"/>
              <w:numPr>
                <w:ilvl w:val="0"/>
                <w:numId w:val="0"/>
              </w:numPr>
              <w:ind w:left="360"/>
              <w:jc w:val="left"/>
            </w:pPr>
            <w:r>
              <w:t xml:space="preserve">- </w:t>
            </w:r>
            <w:r w:rsidR="00346792">
              <w:t xml:space="preserve">Incentivo a adoção e instrução de uso do serviço on-line </w:t>
            </w:r>
            <w:proofErr w:type="spellStart"/>
            <w:r w:rsidR="00346792">
              <w:t>Trello</w:t>
            </w:r>
            <w:proofErr w:type="spellEnd"/>
            <w:r w:rsidR="00346792">
              <w:t xml:space="preserve"> para </w:t>
            </w:r>
            <w:r w:rsidR="00291788">
              <w:t>distribuição e registro de atividades.</w:t>
            </w:r>
            <w:r w:rsidR="009A2FC7">
              <w:br/>
            </w:r>
            <w:r w:rsidR="009A2FC7">
              <w:rPr>
                <w:rStyle w:val="background-details"/>
              </w:rPr>
              <w:t xml:space="preserve">- Criação de </w:t>
            </w:r>
            <w:proofErr w:type="spellStart"/>
            <w:r w:rsidR="009A2FC7">
              <w:rPr>
                <w:rStyle w:val="background-details"/>
              </w:rPr>
              <w:t>Knowledge</w:t>
            </w:r>
            <w:proofErr w:type="spellEnd"/>
            <w:r w:rsidR="009A2FC7">
              <w:rPr>
                <w:rStyle w:val="background-details"/>
              </w:rPr>
              <w:t xml:space="preserve"> Base com Sharepoint </w:t>
            </w:r>
            <w:proofErr w:type="spellStart"/>
            <w:r w:rsidR="009A2FC7">
              <w:rPr>
                <w:rStyle w:val="background-details"/>
              </w:rPr>
              <w:t>On</w:t>
            </w:r>
            <w:proofErr w:type="spellEnd"/>
            <w:r w:rsidR="009A2FC7">
              <w:rPr>
                <w:rStyle w:val="background-details"/>
              </w:rPr>
              <w:t xml:space="preserve"> </w:t>
            </w:r>
            <w:proofErr w:type="spellStart"/>
            <w:r w:rsidR="009A2FC7">
              <w:rPr>
                <w:rStyle w:val="background-details"/>
              </w:rPr>
              <w:t>Line</w:t>
            </w:r>
            <w:proofErr w:type="spellEnd"/>
            <w:r w:rsidR="009A2FC7">
              <w:rPr>
                <w:rStyle w:val="background-details"/>
              </w:rPr>
              <w:t>.</w:t>
            </w:r>
          </w:p>
        </w:tc>
      </w:tr>
      <w:tr w:rsidR="00642E2E" w14:paraId="2E4E157D" w14:textId="77777777" w:rsidTr="008A3F76">
        <w:trPr>
          <w:gridAfter w:val="1"/>
          <w:wAfter w:w="306" w:type="dxa"/>
        </w:trPr>
        <w:tc>
          <w:tcPr>
            <w:tcW w:w="2127" w:type="dxa"/>
          </w:tcPr>
          <w:p w14:paraId="5935BBFE" w14:textId="77777777" w:rsidR="00642E2E" w:rsidRDefault="00642E2E"/>
        </w:tc>
        <w:tc>
          <w:tcPr>
            <w:tcW w:w="69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79E300" w14:textId="77777777" w:rsidR="00A13319" w:rsidRDefault="00A13319" w:rsidP="00A13319">
            <w:pPr>
              <w:pStyle w:val="Nomedaempresaum"/>
            </w:pPr>
            <w:r w:rsidRPr="005527CC">
              <w:t>Out/16–Mar/2018</w:t>
            </w:r>
            <w:r w:rsidRPr="005527CC">
              <w:tab/>
            </w:r>
            <w:proofErr w:type="spellStart"/>
            <w:r w:rsidRPr="005527CC">
              <w:t>Scopus</w:t>
            </w:r>
            <w:proofErr w:type="spellEnd"/>
            <w:r w:rsidRPr="005527CC">
              <w:t xml:space="preserve"> Soluções em Tecnologia.     </w:t>
            </w:r>
            <w:r>
              <w:t>Curitiba - PR</w:t>
            </w:r>
          </w:p>
          <w:p w14:paraId="48066E23" w14:textId="77777777" w:rsidR="00A13319" w:rsidRDefault="00A13319" w:rsidP="00A13319">
            <w:pPr>
              <w:pStyle w:val="Cargo"/>
            </w:pPr>
            <w:r>
              <w:t>Analista de Desenvolvimento Sr.</w:t>
            </w:r>
          </w:p>
          <w:p w14:paraId="39BC075D" w14:textId="77777777" w:rsidR="00A13319" w:rsidRDefault="00A13319" w:rsidP="00A13319">
            <w:pPr>
              <w:pStyle w:val="Realizaes"/>
            </w:pPr>
            <w:r>
              <w:t xml:space="preserve">Projeto Bradesco Seguradora, configuração e criação de manuais do ambiente de desenvolvimento do IBM </w:t>
            </w:r>
            <w:proofErr w:type="spellStart"/>
            <w:r>
              <w:t>Bugfix</w:t>
            </w:r>
            <w:proofErr w:type="spellEnd"/>
            <w:r>
              <w:t xml:space="preserve"> das aplicações do WAS rodando em Java com JSF.</w:t>
            </w:r>
          </w:p>
          <w:p w14:paraId="7D733BAB" w14:textId="77777777" w:rsidR="00A13319" w:rsidRDefault="00A13319" w:rsidP="00A13319">
            <w:pPr>
              <w:pStyle w:val="Realizaes"/>
            </w:pPr>
            <w:r>
              <w:t xml:space="preserve">Projeto Next, integração do </w:t>
            </w:r>
            <w:proofErr w:type="spellStart"/>
            <w:r>
              <w:t>BackEnd</w:t>
            </w:r>
            <w:proofErr w:type="spellEnd"/>
            <w:r>
              <w:t xml:space="preserve"> com o </w:t>
            </w:r>
            <w:proofErr w:type="spellStart"/>
            <w:r>
              <w:t>FrontEnd</w:t>
            </w:r>
            <w:proofErr w:type="spellEnd"/>
            <w:r>
              <w:t xml:space="preserve"> do App em Android, solicitação de </w:t>
            </w:r>
            <w:proofErr w:type="spellStart"/>
            <w:r>
              <w:t>Endpoints</w:t>
            </w:r>
            <w:proofErr w:type="spellEnd"/>
            <w:r>
              <w:t xml:space="preserve">, reunião de alinhamento com equipe de desenvolvimento no Canada. Criação de conteúdo no </w:t>
            </w:r>
            <w:proofErr w:type="spellStart"/>
            <w:r>
              <w:t>Confluence</w:t>
            </w:r>
            <w:proofErr w:type="spellEnd"/>
            <w:r>
              <w:t xml:space="preserve"> sobre procedimentos cotidiano de integração das plataformas.</w:t>
            </w:r>
          </w:p>
          <w:p w14:paraId="48C51ADD" w14:textId="77777777" w:rsidR="00A13319" w:rsidRDefault="00A13319" w:rsidP="00A13319">
            <w:pPr>
              <w:pStyle w:val="Realizaes"/>
            </w:pPr>
            <w:r>
              <w:t xml:space="preserve">Projeto PF Mobile, </w:t>
            </w:r>
            <w:proofErr w:type="spellStart"/>
            <w:r>
              <w:t>bugfix</w:t>
            </w:r>
            <w:proofErr w:type="spellEnd"/>
            <w:r>
              <w:t xml:space="preserve"> de </w:t>
            </w:r>
            <w:proofErr w:type="spellStart"/>
            <w:r>
              <w:t>issues</w:t>
            </w:r>
            <w:proofErr w:type="spellEnd"/>
            <w:r>
              <w:t xml:space="preserve"> reportados pelo Google Play.</w:t>
            </w:r>
          </w:p>
          <w:p w14:paraId="4CA460FC" w14:textId="77777777" w:rsidR="00A13319" w:rsidRDefault="00A13319" w:rsidP="00A13319">
            <w:pPr>
              <w:pStyle w:val="Realizaes"/>
            </w:pPr>
            <w:r>
              <w:t>Projeto Portal Bradesco, criação e manutenção de páginas web do portal Bradesco para os diversos segmentos. Viagens a São Paulo para reuniões e alinhamento com gestores e equipe de desenvolvimento terceirizado.</w:t>
            </w:r>
          </w:p>
          <w:p w14:paraId="59296F13" w14:textId="77777777" w:rsidR="00A13319" w:rsidRDefault="00A13319" w:rsidP="00A13319">
            <w:pPr>
              <w:pStyle w:val="Realizaes"/>
            </w:pPr>
            <w:r>
              <w:t>Projeto Next Sustentação, triagem de incidentes reportados pela equipe de testes na plataforma de desenvolvimento.</w:t>
            </w:r>
          </w:p>
          <w:p w14:paraId="64B0AC06" w14:textId="77777777" w:rsidR="00B43B71" w:rsidRDefault="00A13319" w:rsidP="00A13319">
            <w:pPr>
              <w:pStyle w:val="Realizaes"/>
            </w:pPr>
            <w:r>
              <w:t xml:space="preserve">Iniciativas próprias: </w:t>
            </w:r>
          </w:p>
          <w:p w14:paraId="25970957" w14:textId="2D65E360" w:rsidR="005C04DF" w:rsidRDefault="00A13319" w:rsidP="007D617C">
            <w:pPr>
              <w:pStyle w:val="Realizaes"/>
              <w:numPr>
                <w:ilvl w:val="0"/>
                <w:numId w:val="0"/>
              </w:numPr>
              <w:ind w:left="245"/>
            </w:pPr>
            <w:r>
              <w:t>- Criação de aplicativos em C#</w:t>
            </w:r>
            <w:r w:rsidR="004A0CA2">
              <w:t xml:space="preserve"> para alternar modo do proxy</w:t>
            </w:r>
            <w:r>
              <w:t>, scripts nas plataformas Windows, Linux e Mac OS, para auxilio nas tarefas rotineiras. Criação de planilhas em VBA para controle de atividades e projetos</w:t>
            </w:r>
            <w:r w:rsidR="004A0CA2">
              <w:t xml:space="preserve">, com exibição gráfica de </w:t>
            </w:r>
            <w:r w:rsidR="00841B44">
              <w:t xml:space="preserve">andamento das atividades de casa desenvolvedor </w:t>
            </w:r>
            <w:r w:rsidR="0009591F">
              <w:t>e previsão de disponibilidade dos recursos.</w:t>
            </w:r>
          </w:p>
        </w:tc>
      </w:tr>
      <w:tr w:rsidR="005527CC" w14:paraId="1156C737" w14:textId="77777777" w:rsidTr="008A3F76">
        <w:trPr>
          <w:gridAfter w:val="1"/>
          <w:wAfter w:w="306" w:type="dxa"/>
        </w:trPr>
        <w:tc>
          <w:tcPr>
            <w:tcW w:w="2127" w:type="dxa"/>
            <w:tcBorders>
              <w:bottom w:val="single" w:sz="4" w:space="0" w:color="auto"/>
            </w:tcBorders>
          </w:tcPr>
          <w:p w14:paraId="049B2FCF" w14:textId="77777777" w:rsidR="005527CC" w:rsidRDefault="005527CC" w:rsidP="005527CC"/>
        </w:tc>
        <w:tc>
          <w:tcPr>
            <w:tcW w:w="69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085D20B" w14:textId="77777777" w:rsidR="00A13319" w:rsidRDefault="00A13319" w:rsidP="00A13319">
            <w:pPr>
              <w:pStyle w:val="Nomedaempresaum"/>
            </w:pPr>
            <w:r w:rsidRPr="00085FB5">
              <w:rPr>
                <w:lang w:val="en-US"/>
              </w:rPr>
              <w:t>Out/14–</w:t>
            </w:r>
            <w:r>
              <w:rPr>
                <w:lang w:val="en-US"/>
              </w:rPr>
              <w:t>Out/2016</w:t>
            </w:r>
            <w:r w:rsidRPr="00085FB5">
              <w:rPr>
                <w:lang w:val="en-US"/>
              </w:rPr>
              <w:tab/>
              <w:t xml:space="preserve">HSBC Software Development </w:t>
            </w:r>
            <w:proofErr w:type="spellStart"/>
            <w:r w:rsidRPr="00085FB5">
              <w:rPr>
                <w:lang w:val="en-US"/>
              </w:rPr>
              <w:t>Brasil</w:t>
            </w:r>
            <w:proofErr w:type="spellEnd"/>
            <w:r w:rsidRPr="00085FB5">
              <w:rPr>
                <w:lang w:val="en-US"/>
              </w:rPr>
              <w:t xml:space="preserve"> Ltda.     </w:t>
            </w:r>
            <w:r>
              <w:t>Curitiba - PR</w:t>
            </w:r>
          </w:p>
          <w:p w14:paraId="38D7D287" w14:textId="77777777" w:rsidR="00A13319" w:rsidRDefault="00A13319" w:rsidP="00A13319">
            <w:pPr>
              <w:pStyle w:val="Cargo"/>
            </w:pPr>
            <w:r>
              <w:t>Analista de Suporte Sr.</w:t>
            </w:r>
          </w:p>
          <w:p w14:paraId="4AB45969" w14:textId="77777777" w:rsidR="00A13319" w:rsidRDefault="00A13319" w:rsidP="00A13319">
            <w:pPr>
              <w:pStyle w:val="Realizaes"/>
            </w:pPr>
            <w:r>
              <w:t>Divisão de tecnologia e desenvolvimento de software para o HSBC Global.</w:t>
            </w:r>
          </w:p>
          <w:p w14:paraId="03D6FF38" w14:textId="77777777" w:rsidR="00A13319" w:rsidRDefault="00A13319" w:rsidP="00A13319">
            <w:pPr>
              <w:pStyle w:val="Realizaes"/>
            </w:pPr>
            <w:r>
              <w:t xml:space="preserve">Prestei suporte aos sistemas de uso exclusivo do HSBC internacional, atendendo os usuários da Europa, Ásia e Américas. Toda a comunicação é exclusivamente em inglês, efetuava coleta dos logs das aplicações, analise, tratamento e envio para a área de desenvolvimento. Consulta e execução de comando DML em banco de dados Oracle, DB2, Sybase e MS SQL Server. Analise de trafego e verificação de processos em servidores Microsoft e Linux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Hat</w:t>
            </w:r>
            <w:proofErr w:type="spellEnd"/>
            <w:r>
              <w:t xml:space="preserve">. Execução de scripts para automação de tarefas ou execução de Jobs. Monitoramento de aplicações através de aplicações e sistemas de alertas. Gerenciamento de Incidentes. Manutenção da base de conhecimento. Acesso remoto e gravação de sessões de </w:t>
            </w:r>
            <w:proofErr w:type="spellStart"/>
            <w:r>
              <w:t>Webex</w:t>
            </w:r>
            <w:proofErr w:type="spellEnd"/>
            <w:r>
              <w:t xml:space="preserve"> com usuário. Atualização de sistemas e </w:t>
            </w:r>
            <w:proofErr w:type="spellStart"/>
            <w:r>
              <w:t>roll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>.</w:t>
            </w:r>
          </w:p>
          <w:p w14:paraId="31CCECBD" w14:textId="77777777" w:rsidR="007D617C" w:rsidRDefault="00A13319" w:rsidP="00A13319">
            <w:pPr>
              <w:pStyle w:val="Realizaes"/>
            </w:pPr>
            <w:r>
              <w:t xml:space="preserve">Iniciativas próprias: </w:t>
            </w:r>
          </w:p>
          <w:p w14:paraId="6A09B44C" w14:textId="27FD0C48" w:rsidR="005527CC" w:rsidRDefault="00A13319" w:rsidP="007D617C">
            <w:pPr>
              <w:pStyle w:val="Realizaes"/>
              <w:numPr>
                <w:ilvl w:val="0"/>
                <w:numId w:val="0"/>
              </w:numPr>
              <w:ind w:left="245"/>
            </w:pPr>
            <w:r>
              <w:t xml:space="preserve">- Criação de conteúdo para </w:t>
            </w:r>
            <w:proofErr w:type="spellStart"/>
            <w:r>
              <w:t>Knowledge</w:t>
            </w:r>
            <w:proofErr w:type="spellEnd"/>
            <w:r>
              <w:t xml:space="preserve"> Base utilizando o </w:t>
            </w:r>
            <w:proofErr w:type="spellStart"/>
            <w:r>
              <w:t>Confluence</w:t>
            </w:r>
            <w:proofErr w:type="spellEnd"/>
            <w:r>
              <w:t xml:space="preserve"> da </w:t>
            </w:r>
            <w:proofErr w:type="spellStart"/>
            <w:r>
              <w:t>Atlassian</w:t>
            </w:r>
            <w:proofErr w:type="spellEnd"/>
            <w:r>
              <w:t xml:space="preserve">. – Criação de planilha em VBA para efetuar o </w:t>
            </w:r>
            <w:proofErr w:type="spellStart"/>
            <w:r>
              <w:t>quick</w:t>
            </w:r>
            <w:proofErr w:type="spellEnd"/>
            <w:r>
              <w:t xml:space="preserve">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proofErr w:type="spellStart"/>
            <w:r>
              <w:t>check</w:t>
            </w:r>
            <w:proofErr w:type="spellEnd"/>
            <w:r>
              <w:t xml:space="preserve"> de servidores através de planilha do Excel.</w:t>
            </w:r>
          </w:p>
        </w:tc>
      </w:tr>
      <w:tr w:rsidR="00E11702" w14:paraId="729ECB5A" w14:textId="77777777" w:rsidTr="008A3F76">
        <w:trPr>
          <w:gridAfter w:val="1"/>
          <w:wAfter w:w="306" w:type="dxa"/>
        </w:trPr>
        <w:tc>
          <w:tcPr>
            <w:tcW w:w="2127" w:type="dxa"/>
            <w:tcBorders>
              <w:top w:val="single" w:sz="4" w:space="0" w:color="auto"/>
            </w:tcBorders>
          </w:tcPr>
          <w:p w14:paraId="49254945" w14:textId="77777777" w:rsidR="00E11702" w:rsidRDefault="00E11702" w:rsidP="00E11702">
            <w:pPr>
              <w:pStyle w:val="Ttulodaseo"/>
            </w:pPr>
            <w:r w:rsidRPr="00C663A7">
              <w:t>Formação</w:t>
            </w:r>
          </w:p>
        </w:tc>
        <w:tc>
          <w:tcPr>
            <w:tcW w:w="69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78B010" w14:textId="77777777" w:rsidR="00E11702" w:rsidRDefault="00C47B49" w:rsidP="00E11702">
            <w:pPr>
              <w:pStyle w:val="Nomedaempresa"/>
            </w:pPr>
            <w:r w:rsidRPr="00227E55">
              <w:t>Superior</w:t>
            </w:r>
            <w:r w:rsidR="00E11702">
              <w:tab/>
              <w:t xml:space="preserve"> Faculdade </w:t>
            </w:r>
            <w:proofErr w:type="spellStart"/>
            <w:r w:rsidR="00E11702">
              <w:t>Opet</w:t>
            </w:r>
            <w:proofErr w:type="spellEnd"/>
            <w:r w:rsidR="00E11702">
              <w:tab/>
            </w:r>
            <w:proofErr w:type="spellStart"/>
            <w:r w:rsidR="00E11702">
              <w:t>Ctba</w:t>
            </w:r>
            <w:proofErr w:type="spellEnd"/>
            <w:r w:rsidR="00E11702">
              <w:t>, Pr.</w:t>
            </w:r>
          </w:p>
          <w:p w14:paraId="4F07210A" w14:textId="77777777" w:rsidR="00E11702" w:rsidRDefault="00C47B49" w:rsidP="00E11702">
            <w:pPr>
              <w:pStyle w:val="Cargo"/>
            </w:pPr>
            <w:r w:rsidRPr="00C47B49">
              <w:rPr>
                <w:rFonts w:ascii="Arial" w:hAnsi="Arial"/>
                <w:spacing w:val="0"/>
              </w:rPr>
              <w:t>Concluído</w:t>
            </w:r>
          </w:p>
          <w:p w14:paraId="5F8B648F" w14:textId="77777777" w:rsidR="00E11702" w:rsidRDefault="00E11702" w:rsidP="00E11702">
            <w:pPr>
              <w:pStyle w:val="Realizaes"/>
              <w:spacing w:line="240" w:lineRule="atLeast"/>
              <w:ind w:right="0"/>
            </w:pPr>
            <w:r>
              <w:t>Analise e desenvolvimento de sistemas. Conclusão: 2014</w:t>
            </w:r>
          </w:p>
          <w:p w14:paraId="019D9952" w14:textId="77777777" w:rsidR="00E11702" w:rsidRDefault="00C47B49" w:rsidP="00E11702">
            <w:pPr>
              <w:pStyle w:val="Nomedaempresa"/>
            </w:pPr>
            <w:r>
              <w:t>Pós-graduação</w:t>
            </w:r>
            <w:r w:rsidR="00E11702">
              <w:tab/>
              <w:t xml:space="preserve"> </w:t>
            </w:r>
            <w:r w:rsidR="004E7A2C">
              <w:t>PUC PR</w:t>
            </w:r>
            <w:r w:rsidR="00E11702">
              <w:tab/>
            </w:r>
            <w:proofErr w:type="spellStart"/>
            <w:r w:rsidR="00E11702">
              <w:t>Ctba</w:t>
            </w:r>
            <w:proofErr w:type="spellEnd"/>
            <w:r w:rsidR="00E11702">
              <w:t>, Pr.</w:t>
            </w:r>
          </w:p>
          <w:p w14:paraId="160F8A53" w14:textId="77777777" w:rsidR="00E11702" w:rsidRDefault="00C47B49" w:rsidP="00E11702">
            <w:pPr>
              <w:pStyle w:val="Cargo"/>
            </w:pPr>
            <w:r w:rsidRPr="00C47B49">
              <w:rPr>
                <w:rFonts w:ascii="Arial" w:hAnsi="Arial"/>
                <w:spacing w:val="0"/>
              </w:rPr>
              <w:t>Trancado</w:t>
            </w:r>
          </w:p>
          <w:p w14:paraId="6D3A5A15" w14:textId="77777777" w:rsidR="00E11702" w:rsidRDefault="004E7A2C" w:rsidP="004E7A2C">
            <w:pPr>
              <w:pStyle w:val="Realizaes"/>
              <w:spacing w:line="240" w:lineRule="atLeast"/>
              <w:ind w:right="0"/>
            </w:pPr>
            <w:r>
              <w:t>Desenvolvimento de aplicativos para dispositivos mobile</w:t>
            </w:r>
            <w:r w:rsidR="00E11702">
              <w:t xml:space="preserve">. </w:t>
            </w:r>
            <w:r>
              <w:t>(2016-Suspenso)</w:t>
            </w:r>
          </w:p>
        </w:tc>
      </w:tr>
      <w:tr w:rsidR="00E11702" w14:paraId="5D9605D9" w14:textId="77777777" w:rsidTr="008A3F76">
        <w:trPr>
          <w:gridAfter w:val="1"/>
          <w:wAfter w:w="306" w:type="dxa"/>
        </w:trPr>
        <w:tc>
          <w:tcPr>
            <w:tcW w:w="2127" w:type="dxa"/>
            <w:tcBorders>
              <w:bottom w:val="single" w:sz="4" w:space="0" w:color="auto"/>
            </w:tcBorders>
          </w:tcPr>
          <w:p w14:paraId="50EC3DB2" w14:textId="77777777" w:rsidR="00E11702" w:rsidRDefault="00E11702" w:rsidP="00E11702">
            <w:pPr>
              <w:pStyle w:val="Ttulodaseo"/>
            </w:pPr>
            <w:r>
              <w:t>Idiomas</w:t>
            </w:r>
          </w:p>
        </w:tc>
        <w:tc>
          <w:tcPr>
            <w:tcW w:w="69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207B533" w14:textId="77777777" w:rsidR="00E11702" w:rsidRPr="00612098" w:rsidRDefault="00E11702" w:rsidP="00E11702">
            <w:pPr>
              <w:pStyle w:val="Instituio"/>
              <w:rPr>
                <w:lang w:val="en-US"/>
              </w:rPr>
            </w:pPr>
            <w:proofErr w:type="spellStart"/>
            <w:r w:rsidRPr="008A3F76">
              <w:rPr>
                <w:lang w:val="en-US"/>
              </w:rPr>
              <w:t>Concluído</w:t>
            </w:r>
            <w:proofErr w:type="spellEnd"/>
            <w:r w:rsidRPr="00612098">
              <w:rPr>
                <w:lang w:val="en-US"/>
              </w:rPr>
              <w:tab/>
              <w:t>You Move – English School</w:t>
            </w:r>
            <w:r>
              <w:rPr>
                <w:lang w:val="en-US"/>
              </w:rPr>
              <w:t xml:space="preserve">                        Ctba.PR</w:t>
            </w:r>
          </w:p>
          <w:p w14:paraId="4CBF2FB5" w14:textId="77777777" w:rsidR="00E11702" w:rsidRPr="005C7E1E" w:rsidRDefault="00E11702" w:rsidP="00E11702">
            <w:pPr>
              <w:pStyle w:val="Realizaes"/>
              <w:tabs>
                <w:tab w:val="clear" w:pos="360"/>
                <w:tab w:val="left" w:pos="411"/>
              </w:tabs>
            </w:pPr>
            <w:r>
              <w:t>Curso de Inglês (Conversação, Gramática e Escrita) Conclusão: 2015</w:t>
            </w:r>
          </w:p>
        </w:tc>
      </w:tr>
      <w:tr w:rsidR="00E11702" w14:paraId="315A0795" w14:textId="77777777" w:rsidTr="008A3F76">
        <w:trPr>
          <w:gridAfter w:val="1"/>
          <w:wAfter w:w="306" w:type="dxa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5F6B4087" w14:textId="77777777" w:rsidR="00E11702" w:rsidRDefault="00E11702" w:rsidP="00E11702">
            <w:pPr>
              <w:pStyle w:val="Ttulodaseo"/>
            </w:pPr>
            <w:r>
              <w:t>Atividades Secundárias</w:t>
            </w:r>
          </w:p>
        </w:tc>
        <w:tc>
          <w:tcPr>
            <w:tcW w:w="69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0976E0F" w14:textId="77777777" w:rsidR="00E11702" w:rsidRDefault="00E11702" w:rsidP="00E11702">
            <w:pPr>
              <w:pStyle w:val="Realizaes"/>
              <w:numPr>
                <w:ilvl w:val="0"/>
                <w:numId w:val="0"/>
              </w:numPr>
              <w:ind w:left="245"/>
            </w:pPr>
          </w:p>
          <w:p w14:paraId="3C660852" w14:textId="77777777" w:rsidR="00E11702" w:rsidRDefault="00E11702" w:rsidP="00115201">
            <w:pPr>
              <w:pStyle w:val="Realizaes"/>
            </w:pPr>
            <w:r>
              <w:t>Atualmente leciono manutenção de computadores, programação e eletrônica básica para uma turma de  adolescentes em minha casa quinzenalmente como projeto particular sem fins lucrativos.</w:t>
            </w:r>
          </w:p>
        </w:tc>
      </w:tr>
      <w:tr w:rsidR="00E11702" w14:paraId="4F395D8A" w14:textId="77777777" w:rsidTr="008A3F76">
        <w:tc>
          <w:tcPr>
            <w:tcW w:w="2427" w:type="dxa"/>
            <w:gridSpan w:val="2"/>
            <w:tcBorders>
              <w:top w:val="single" w:sz="4" w:space="0" w:color="auto"/>
            </w:tcBorders>
          </w:tcPr>
          <w:p w14:paraId="65E1B824" w14:textId="77777777" w:rsidR="00E11702" w:rsidRDefault="00E11702" w:rsidP="00E11702">
            <w:pPr>
              <w:pStyle w:val="Ttulodaseo"/>
            </w:pPr>
          </w:p>
          <w:p w14:paraId="1F623531" w14:textId="77777777" w:rsidR="00E11702" w:rsidRDefault="00E11702" w:rsidP="00E11702">
            <w:pPr>
              <w:pStyle w:val="Ttulodaseo"/>
            </w:pPr>
            <w:r>
              <w:t>Resumo das qualificações</w:t>
            </w:r>
          </w:p>
        </w:tc>
        <w:tc>
          <w:tcPr>
            <w:tcW w:w="6930" w:type="dxa"/>
            <w:gridSpan w:val="3"/>
            <w:tcBorders>
              <w:top w:val="single" w:sz="4" w:space="0" w:color="auto"/>
            </w:tcBorders>
          </w:tcPr>
          <w:p w14:paraId="159F52CC" w14:textId="77777777" w:rsidR="00E11702" w:rsidRDefault="00E11702" w:rsidP="00E11702">
            <w:pPr>
              <w:spacing w:line="360" w:lineRule="auto"/>
              <w:ind w:left="245" w:right="245"/>
              <w:jc w:val="both"/>
            </w:pPr>
          </w:p>
          <w:p w14:paraId="3C7D5074" w14:textId="3C3679AD" w:rsidR="00BD0398" w:rsidRDefault="00BD0398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 xml:space="preserve">Desenvolvimento de aplicativos em </w:t>
            </w:r>
            <w:proofErr w:type="spellStart"/>
            <w:r>
              <w:t>Javascript</w:t>
            </w:r>
            <w:proofErr w:type="spellEnd"/>
          </w:p>
          <w:p w14:paraId="10E6C50E" w14:textId="7C796DD9" w:rsidR="00BD0398" w:rsidRDefault="00BD0398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 xml:space="preserve">Desenvolvimento de aplicativos em </w:t>
            </w:r>
            <w:proofErr w:type="spellStart"/>
            <w:r>
              <w:t>NodeJS</w:t>
            </w:r>
            <w:proofErr w:type="spellEnd"/>
          </w:p>
          <w:p w14:paraId="1C382637" w14:textId="13CD0D20" w:rsidR="004F547C" w:rsidRDefault="004F547C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Desenvolvimento de aplicativos em Java e C#.</w:t>
            </w:r>
          </w:p>
          <w:p w14:paraId="311ED81C" w14:textId="77777777" w:rsidR="004F547C" w:rsidRDefault="004F547C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Desenvolvimento d</w:t>
            </w:r>
            <w:r w:rsidR="006515DC">
              <w:t xml:space="preserve">e aplicativos mobile em Android Nativo e </w:t>
            </w:r>
            <w:proofErr w:type="spellStart"/>
            <w:r w:rsidR="006515DC">
              <w:t>Cordova</w:t>
            </w:r>
            <w:proofErr w:type="spellEnd"/>
          </w:p>
          <w:p w14:paraId="075572A2" w14:textId="77777777" w:rsidR="004F547C" w:rsidRDefault="004F547C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Desenvolvimento de scripts em Windows, Linux e Mac OS.</w:t>
            </w:r>
          </w:p>
          <w:p w14:paraId="741B56C3" w14:textId="77777777" w:rsidR="004F547C" w:rsidRDefault="004F547C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Desenvolvimento de planilhas em Excel com VBA</w:t>
            </w:r>
          </w:p>
          <w:p w14:paraId="57DC7398" w14:textId="435C1B21" w:rsidR="004F547C" w:rsidRDefault="004F547C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 xml:space="preserve">Desenvolvimento web em HTML5 e </w:t>
            </w:r>
            <w:proofErr w:type="spellStart"/>
            <w:r>
              <w:t>BootStrap</w:t>
            </w:r>
            <w:proofErr w:type="spellEnd"/>
          </w:p>
          <w:p w14:paraId="3F4B78B1" w14:textId="77777777" w:rsidR="004F547C" w:rsidRDefault="004F547C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 xml:space="preserve">Consulta e manipulação dos bancos de dados Oracle, MS SQL, DB2, MySQL e </w:t>
            </w:r>
            <w:proofErr w:type="spellStart"/>
            <w:r>
              <w:t>SQLite</w:t>
            </w:r>
            <w:proofErr w:type="spellEnd"/>
          </w:p>
          <w:p w14:paraId="4D61FC69" w14:textId="77777777" w:rsidR="004F547C" w:rsidRDefault="004F547C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Suporte a servidores Windows 2008 e 2012</w:t>
            </w:r>
          </w:p>
          <w:p w14:paraId="431D2761" w14:textId="77777777" w:rsidR="004F547C" w:rsidRDefault="004F547C" w:rsidP="00F40C06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 xml:space="preserve">Suporte a servidores Linux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Hat</w:t>
            </w:r>
            <w:proofErr w:type="spellEnd"/>
            <w:r w:rsidR="00E624DB">
              <w:t xml:space="preserve">. </w:t>
            </w:r>
            <w:r w:rsidR="00E624DB" w:rsidRPr="00217062">
              <w:t xml:space="preserve">Linux </w:t>
            </w:r>
            <w:r w:rsidR="00E624DB">
              <w:t>Intermediário</w:t>
            </w:r>
          </w:p>
          <w:p w14:paraId="507C88E8" w14:textId="77777777" w:rsidR="00E11702" w:rsidRDefault="00E11702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Criação de scripts em VB Script e processamento em lote</w:t>
            </w:r>
            <w:r w:rsidRPr="00085323">
              <w:t xml:space="preserve"> </w:t>
            </w:r>
          </w:p>
          <w:p w14:paraId="549D0FDC" w14:textId="77777777" w:rsidR="00E11702" w:rsidRPr="00A5194D" w:rsidRDefault="00E11702" w:rsidP="00E11702">
            <w:pPr>
              <w:numPr>
                <w:ilvl w:val="0"/>
                <w:numId w:val="1"/>
              </w:numPr>
              <w:spacing w:line="360" w:lineRule="auto"/>
              <w:jc w:val="both"/>
            </w:pPr>
            <w:r w:rsidRPr="00217062">
              <w:t xml:space="preserve">Redes TCP/IP (rotas, DNS, DHCP, NAT, </w:t>
            </w:r>
            <w:proofErr w:type="spellStart"/>
            <w:r w:rsidRPr="00217062">
              <w:t>sub-redes</w:t>
            </w:r>
            <w:proofErr w:type="spellEnd"/>
            <w:r w:rsidRPr="00217062">
              <w:t>)</w:t>
            </w:r>
          </w:p>
          <w:p w14:paraId="2876541F" w14:textId="77777777" w:rsidR="00E11702" w:rsidRPr="00E7247C" w:rsidRDefault="00E11702" w:rsidP="00C11809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Virtualização d</w:t>
            </w:r>
            <w:r w:rsidR="00FE78BF">
              <w:t>e servidores e</w:t>
            </w:r>
            <w:r w:rsidR="00E624DB">
              <w:t>m soluções VMware.</w:t>
            </w:r>
          </w:p>
          <w:p w14:paraId="5E860400" w14:textId="77777777" w:rsidR="006515DC" w:rsidRDefault="006515DC" w:rsidP="006515DC">
            <w:pPr>
              <w:numPr>
                <w:ilvl w:val="0"/>
                <w:numId w:val="1"/>
              </w:numPr>
              <w:spacing w:line="360" w:lineRule="auto"/>
              <w:jc w:val="both"/>
            </w:pPr>
            <w:r w:rsidRPr="00217062">
              <w:t xml:space="preserve">Experiência em suporte técnico, na área de Infraestrutura Microsoft. </w:t>
            </w:r>
          </w:p>
          <w:p w14:paraId="56544C90" w14:textId="77777777" w:rsidR="00E41531" w:rsidRPr="00A5194D" w:rsidRDefault="00E41531" w:rsidP="006515DC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>Conhecimento das metodologias ITIL, SCRUM e</w:t>
            </w:r>
            <w:r w:rsidR="00261D81">
              <w:t xml:space="preserve"> Kanban</w:t>
            </w:r>
            <w:r>
              <w:t>.</w:t>
            </w:r>
          </w:p>
          <w:p w14:paraId="7B0A24F9" w14:textId="77777777" w:rsidR="006515DC" w:rsidRDefault="006515DC" w:rsidP="006515DC">
            <w:pPr>
              <w:spacing w:line="360" w:lineRule="auto"/>
              <w:ind w:left="245" w:right="245"/>
              <w:jc w:val="both"/>
            </w:pPr>
          </w:p>
        </w:tc>
      </w:tr>
      <w:tr w:rsidR="00E11702" w:rsidRPr="00A13319" w14:paraId="5550DE13" w14:textId="77777777" w:rsidTr="008A3F76">
        <w:tc>
          <w:tcPr>
            <w:tcW w:w="24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C6655A" w14:textId="77777777" w:rsidR="00E11702" w:rsidRDefault="00E11702" w:rsidP="00E11702">
            <w:pPr>
              <w:pStyle w:val="Ttulodaseo"/>
            </w:pPr>
            <w:r>
              <w:t>Cursos</w:t>
            </w:r>
          </w:p>
        </w:tc>
        <w:tc>
          <w:tcPr>
            <w:tcW w:w="69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2B0EF3" w14:textId="77777777" w:rsidR="00E11702" w:rsidRDefault="00E11702" w:rsidP="00E11702">
            <w:pPr>
              <w:spacing w:line="360" w:lineRule="auto"/>
              <w:ind w:left="720"/>
              <w:jc w:val="both"/>
            </w:pPr>
          </w:p>
          <w:p w14:paraId="62E977A3" w14:textId="77777777" w:rsidR="00E11702" w:rsidRPr="00CF1CD1" w:rsidRDefault="00E11702" w:rsidP="00E11702">
            <w:pPr>
              <w:pStyle w:val="Realizaes"/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ind w:hanging="720"/>
            </w:pPr>
            <w:r>
              <w:t xml:space="preserve">Java, C#, ASP.Net, </w:t>
            </w:r>
            <w:proofErr w:type="spellStart"/>
            <w:r>
              <w:t>JavaScript</w:t>
            </w:r>
            <w:proofErr w:type="spellEnd"/>
            <w:r>
              <w:t>, Web Design Responsivo e Scripts</w:t>
            </w:r>
          </w:p>
          <w:p w14:paraId="319F8F9E" w14:textId="77777777" w:rsidR="00E11702" w:rsidRDefault="00E11702" w:rsidP="00E11702">
            <w:pPr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360" w:lineRule="auto"/>
              <w:ind w:hanging="720"/>
              <w:jc w:val="both"/>
            </w:pPr>
            <w:r>
              <w:t>Programação de dispositivos móveis Android</w:t>
            </w:r>
            <w:r w:rsidR="006515DC">
              <w:t>.</w:t>
            </w:r>
          </w:p>
          <w:p w14:paraId="51556D59" w14:textId="77777777" w:rsidR="00E11702" w:rsidRPr="00E11702" w:rsidRDefault="00E11702" w:rsidP="00E11702">
            <w:pPr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360" w:lineRule="auto"/>
              <w:ind w:hanging="7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SCRUM, SQL, Cloud Computing, </w:t>
            </w:r>
            <w:r w:rsidRPr="00E11702">
              <w:rPr>
                <w:lang w:val="en-US"/>
              </w:rPr>
              <w:t xml:space="preserve">Python, </w:t>
            </w:r>
            <w:proofErr w:type="spellStart"/>
            <w:r w:rsidRPr="00E11702">
              <w:rPr>
                <w:lang w:val="en-US"/>
              </w:rPr>
              <w:t>Node.Js</w:t>
            </w:r>
            <w:proofErr w:type="spellEnd"/>
            <w:r w:rsidRPr="00E11702">
              <w:rPr>
                <w:lang w:val="en-US"/>
              </w:rPr>
              <w:t>, Xamarin</w:t>
            </w:r>
          </w:p>
        </w:tc>
      </w:tr>
      <w:tr w:rsidR="00E11702" w14:paraId="5BA3D8A2" w14:textId="77777777" w:rsidTr="008A3F76">
        <w:trPr>
          <w:trHeight w:val="195"/>
        </w:trPr>
        <w:tc>
          <w:tcPr>
            <w:tcW w:w="2427" w:type="dxa"/>
            <w:gridSpan w:val="2"/>
            <w:vMerge w:val="restart"/>
            <w:tcBorders>
              <w:top w:val="single" w:sz="4" w:space="0" w:color="auto"/>
            </w:tcBorders>
          </w:tcPr>
          <w:p w14:paraId="1A646A94" w14:textId="77777777" w:rsidR="00E11702" w:rsidRDefault="00E11702" w:rsidP="00E11702">
            <w:pPr>
              <w:pStyle w:val="Ttulodaseo"/>
            </w:pPr>
            <w:r>
              <w:t>Informações Pessoais</w:t>
            </w:r>
          </w:p>
        </w:tc>
        <w:tc>
          <w:tcPr>
            <w:tcW w:w="3312" w:type="dxa"/>
            <w:tcBorders>
              <w:top w:val="single" w:sz="4" w:space="0" w:color="auto"/>
            </w:tcBorders>
          </w:tcPr>
          <w:p w14:paraId="195963EB" w14:textId="77777777" w:rsidR="00E11702" w:rsidRDefault="00E11702" w:rsidP="00E11702">
            <w:pPr>
              <w:pStyle w:val="Realizaes"/>
              <w:numPr>
                <w:ilvl w:val="0"/>
                <w:numId w:val="0"/>
              </w:numPr>
              <w:spacing w:line="240" w:lineRule="atLeast"/>
              <w:ind w:left="720"/>
            </w:pPr>
          </w:p>
          <w:p w14:paraId="155AF209" w14:textId="77777777" w:rsidR="00E11702" w:rsidRDefault="00E11702" w:rsidP="00E11702">
            <w:pPr>
              <w:pStyle w:val="Realizaes"/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240" w:lineRule="atLeast"/>
              <w:ind w:hanging="720"/>
            </w:pPr>
            <w:r>
              <w:t>Estado civil</w:t>
            </w:r>
          </w:p>
        </w:tc>
        <w:tc>
          <w:tcPr>
            <w:tcW w:w="3618" w:type="dxa"/>
            <w:gridSpan w:val="2"/>
            <w:tcBorders>
              <w:top w:val="single" w:sz="4" w:space="0" w:color="auto"/>
            </w:tcBorders>
          </w:tcPr>
          <w:p w14:paraId="5D03F791" w14:textId="77777777" w:rsidR="00E11702" w:rsidRDefault="00E11702" w:rsidP="00E11702">
            <w:pPr>
              <w:pStyle w:val="Realizaes"/>
              <w:numPr>
                <w:ilvl w:val="0"/>
                <w:numId w:val="0"/>
              </w:numPr>
              <w:spacing w:line="240" w:lineRule="atLeast"/>
            </w:pPr>
          </w:p>
          <w:p w14:paraId="7C3D6DA2" w14:textId="77777777" w:rsidR="00E11702" w:rsidRDefault="00E11702" w:rsidP="00E11702">
            <w:pPr>
              <w:pStyle w:val="Realizaes"/>
              <w:numPr>
                <w:ilvl w:val="0"/>
                <w:numId w:val="0"/>
              </w:numPr>
              <w:spacing w:line="240" w:lineRule="atLeast"/>
            </w:pPr>
            <w:r>
              <w:t>Casado</w:t>
            </w:r>
          </w:p>
        </w:tc>
      </w:tr>
      <w:tr w:rsidR="00E11702" w14:paraId="28D09299" w14:textId="77777777" w:rsidTr="008A3F76">
        <w:trPr>
          <w:trHeight w:val="195"/>
        </w:trPr>
        <w:tc>
          <w:tcPr>
            <w:tcW w:w="2427" w:type="dxa"/>
            <w:gridSpan w:val="2"/>
            <w:vMerge/>
          </w:tcPr>
          <w:p w14:paraId="37BAB790" w14:textId="77777777" w:rsidR="00E11702" w:rsidRDefault="00E11702" w:rsidP="00E11702">
            <w:pPr>
              <w:pStyle w:val="Ttulodaseo"/>
            </w:pPr>
          </w:p>
        </w:tc>
        <w:tc>
          <w:tcPr>
            <w:tcW w:w="3312" w:type="dxa"/>
          </w:tcPr>
          <w:p w14:paraId="1120DAB2" w14:textId="77777777" w:rsidR="00E11702" w:rsidRDefault="00E11702" w:rsidP="00E11702">
            <w:pPr>
              <w:pStyle w:val="Realizaes"/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240" w:lineRule="atLeast"/>
              <w:ind w:hanging="720"/>
            </w:pPr>
            <w:r>
              <w:t>Data de nascimento</w:t>
            </w:r>
          </w:p>
        </w:tc>
        <w:tc>
          <w:tcPr>
            <w:tcW w:w="3618" w:type="dxa"/>
            <w:gridSpan w:val="2"/>
          </w:tcPr>
          <w:p w14:paraId="347287CD" w14:textId="77777777" w:rsidR="00E11702" w:rsidRDefault="00E11702" w:rsidP="00E11702">
            <w:pPr>
              <w:pStyle w:val="Realizaes"/>
              <w:numPr>
                <w:ilvl w:val="0"/>
                <w:numId w:val="0"/>
              </w:numPr>
              <w:spacing w:line="240" w:lineRule="atLeast"/>
            </w:pPr>
            <w:r>
              <w:t>16 de outubro de 1.975</w:t>
            </w:r>
          </w:p>
        </w:tc>
      </w:tr>
      <w:tr w:rsidR="00E11702" w14:paraId="00179F40" w14:textId="77777777" w:rsidTr="008A3F76">
        <w:trPr>
          <w:trHeight w:val="195"/>
        </w:trPr>
        <w:tc>
          <w:tcPr>
            <w:tcW w:w="2427" w:type="dxa"/>
            <w:gridSpan w:val="2"/>
            <w:vMerge/>
          </w:tcPr>
          <w:p w14:paraId="6494CA3A" w14:textId="77777777" w:rsidR="00E11702" w:rsidRDefault="00E11702" w:rsidP="00E11702">
            <w:pPr>
              <w:pStyle w:val="Ttulodaseo"/>
            </w:pPr>
          </w:p>
        </w:tc>
        <w:tc>
          <w:tcPr>
            <w:tcW w:w="3312" w:type="dxa"/>
          </w:tcPr>
          <w:p w14:paraId="3B1EFA52" w14:textId="77777777" w:rsidR="00E11702" w:rsidRDefault="00E11702" w:rsidP="00E11702">
            <w:pPr>
              <w:pStyle w:val="Realizaes"/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240" w:lineRule="atLeast"/>
              <w:ind w:hanging="720"/>
            </w:pPr>
            <w:r>
              <w:t>Idade</w:t>
            </w:r>
          </w:p>
        </w:tc>
        <w:tc>
          <w:tcPr>
            <w:tcW w:w="3618" w:type="dxa"/>
            <w:gridSpan w:val="2"/>
          </w:tcPr>
          <w:p w14:paraId="2E76012B" w14:textId="1B98791D" w:rsidR="00E11702" w:rsidRDefault="00E11702" w:rsidP="00E11702">
            <w:pPr>
              <w:pStyle w:val="Realizaes"/>
              <w:numPr>
                <w:ilvl w:val="0"/>
                <w:numId w:val="0"/>
              </w:numPr>
              <w:spacing w:line="240" w:lineRule="atLeast"/>
            </w:pPr>
            <w:r>
              <w:t>4</w:t>
            </w:r>
            <w:r w:rsidR="00B060B2">
              <w:t>3</w:t>
            </w:r>
            <w:r>
              <w:t xml:space="preserve"> Anos</w:t>
            </w:r>
          </w:p>
        </w:tc>
      </w:tr>
      <w:tr w:rsidR="00E11702" w14:paraId="64EFFF1C" w14:textId="77777777" w:rsidTr="008A3F76">
        <w:trPr>
          <w:trHeight w:val="195"/>
        </w:trPr>
        <w:tc>
          <w:tcPr>
            <w:tcW w:w="2427" w:type="dxa"/>
            <w:gridSpan w:val="2"/>
            <w:vMerge/>
          </w:tcPr>
          <w:p w14:paraId="2544F873" w14:textId="77777777" w:rsidR="00E11702" w:rsidRDefault="00E11702" w:rsidP="00E11702">
            <w:pPr>
              <w:pStyle w:val="Ttulodaseo"/>
            </w:pPr>
          </w:p>
        </w:tc>
        <w:tc>
          <w:tcPr>
            <w:tcW w:w="3312" w:type="dxa"/>
          </w:tcPr>
          <w:p w14:paraId="61FC0EF8" w14:textId="77777777" w:rsidR="00E11702" w:rsidRDefault="00E11702" w:rsidP="00E11702">
            <w:pPr>
              <w:pStyle w:val="Realizaes"/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240" w:lineRule="atLeast"/>
              <w:ind w:hanging="720"/>
            </w:pPr>
            <w:r>
              <w:t>Natural de</w:t>
            </w:r>
          </w:p>
        </w:tc>
        <w:tc>
          <w:tcPr>
            <w:tcW w:w="3618" w:type="dxa"/>
            <w:gridSpan w:val="2"/>
          </w:tcPr>
          <w:p w14:paraId="1DD73A9B" w14:textId="77777777" w:rsidR="00E11702" w:rsidRDefault="00E11702" w:rsidP="00E11702">
            <w:pPr>
              <w:pStyle w:val="Realizaes"/>
              <w:numPr>
                <w:ilvl w:val="0"/>
                <w:numId w:val="0"/>
              </w:numPr>
              <w:spacing w:line="240" w:lineRule="atLeast"/>
            </w:pPr>
            <w:r>
              <w:t>Curitiba, Pr</w:t>
            </w:r>
          </w:p>
        </w:tc>
      </w:tr>
      <w:tr w:rsidR="00E11702" w14:paraId="12266E7A" w14:textId="77777777" w:rsidTr="008A3F76">
        <w:trPr>
          <w:trHeight w:val="195"/>
        </w:trPr>
        <w:tc>
          <w:tcPr>
            <w:tcW w:w="2427" w:type="dxa"/>
            <w:gridSpan w:val="2"/>
            <w:vMerge/>
          </w:tcPr>
          <w:p w14:paraId="661AB4DA" w14:textId="77777777" w:rsidR="00E11702" w:rsidRDefault="00E11702" w:rsidP="00E11702">
            <w:pPr>
              <w:pStyle w:val="Ttulodaseo"/>
            </w:pPr>
          </w:p>
        </w:tc>
        <w:tc>
          <w:tcPr>
            <w:tcW w:w="3312" w:type="dxa"/>
          </w:tcPr>
          <w:p w14:paraId="29990DAD" w14:textId="77777777" w:rsidR="00E11702" w:rsidRDefault="00E11702" w:rsidP="00E11702">
            <w:pPr>
              <w:pStyle w:val="Realizaes"/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240" w:lineRule="atLeast"/>
              <w:ind w:hanging="720"/>
            </w:pPr>
            <w:r>
              <w:t>Carteira de Habilitação</w:t>
            </w:r>
          </w:p>
        </w:tc>
        <w:tc>
          <w:tcPr>
            <w:tcW w:w="3618" w:type="dxa"/>
            <w:gridSpan w:val="2"/>
          </w:tcPr>
          <w:p w14:paraId="6FAE70B3" w14:textId="77777777" w:rsidR="00E11702" w:rsidRDefault="00E11702" w:rsidP="00E11702">
            <w:pPr>
              <w:pStyle w:val="Realizaes"/>
              <w:numPr>
                <w:ilvl w:val="0"/>
                <w:numId w:val="0"/>
              </w:numPr>
              <w:spacing w:line="240" w:lineRule="atLeast"/>
            </w:pPr>
            <w:r>
              <w:t>AB</w:t>
            </w:r>
          </w:p>
        </w:tc>
      </w:tr>
      <w:tr w:rsidR="00E11702" w14:paraId="5801C60F" w14:textId="77777777" w:rsidTr="008A3F76">
        <w:trPr>
          <w:trHeight w:val="50"/>
        </w:trPr>
        <w:tc>
          <w:tcPr>
            <w:tcW w:w="2427" w:type="dxa"/>
            <w:gridSpan w:val="2"/>
            <w:vMerge/>
            <w:tcBorders>
              <w:bottom w:val="single" w:sz="4" w:space="0" w:color="auto"/>
            </w:tcBorders>
          </w:tcPr>
          <w:p w14:paraId="67690414" w14:textId="77777777" w:rsidR="00E11702" w:rsidRDefault="00E11702" w:rsidP="00E11702">
            <w:pPr>
              <w:pStyle w:val="Ttulodaseo"/>
            </w:pPr>
          </w:p>
        </w:tc>
        <w:tc>
          <w:tcPr>
            <w:tcW w:w="3312" w:type="dxa"/>
            <w:tcBorders>
              <w:bottom w:val="single" w:sz="4" w:space="0" w:color="auto"/>
            </w:tcBorders>
          </w:tcPr>
          <w:p w14:paraId="42CE513A" w14:textId="77777777" w:rsidR="00E11702" w:rsidRDefault="00E11702" w:rsidP="00E11702">
            <w:pPr>
              <w:pStyle w:val="Realizaes"/>
              <w:numPr>
                <w:ilvl w:val="0"/>
                <w:numId w:val="16"/>
              </w:numPr>
              <w:tabs>
                <w:tab w:val="clear" w:pos="720"/>
                <w:tab w:val="num" w:pos="391"/>
              </w:tabs>
              <w:spacing w:line="240" w:lineRule="atLeast"/>
              <w:ind w:hanging="720"/>
            </w:pPr>
            <w:r>
              <w:t>Dependentes</w:t>
            </w:r>
          </w:p>
        </w:tc>
        <w:tc>
          <w:tcPr>
            <w:tcW w:w="3618" w:type="dxa"/>
            <w:gridSpan w:val="2"/>
            <w:tcBorders>
              <w:bottom w:val="single" w:sz="4" w:space="0" w:color="auto"/>
            </w:tcBorders>
          </w:tcPr>
          <w:p w14:paraId="000EEF5F" w14:textId="77777777" w:rsidR="00E11702" w:rsidRDefault="00E11702" w:rsidP="00E624DB">
            <w:pPr>
              <w:pStyle w:val="Realizaes"/>
              <w:numPr>
                <w:ilvl w:val="0"/>
                <w:numId w:val="0"/>
              </w:numPr>
              <w:spacing w:line="240" w:lineRule="atLeast"/>
            </w:pPr>
            <w:r>
              <w:t>1 filha (</w:t>
            </w:r>
            <w:r w:rsidR="00E624DB">
              <w:t>2</w:t>
            </w:r>
            <w:bookmarkStart w:id="0" w:name="_GoBack"/>
            <w:bookmarkEnd w:id="0"/>
            <w:r w:rsidR="00E624DB">
              <w:t>0</w:t>
            </w:r>
            <w:r>
              <w:t xml:space="preserve"> anos)</w:t>
            </w:r>
          </w:p>
        </w:tc>
      </w:tr>
      <w:tr w:rsidR="00E11702" w14:paraId="3B2A107B" w14:textId="77777777" w:rsidTr="008A3F76">
        <w:tc>
          <w:tcPr>
            <w:tcW w:w="2427" w:type="dxa"/>
            <w:gridSpan w:val="2"/>
            <w:tcBorders>
              <w:top w:val="single" w:sz="4" w:space="0" w:color="auto"/>
            </w:tcBorders>
          </w:tcPr>
          <w:p w14:paraId="57181048" w14:textId="77777777" w:rsidR="00E11702" w:rsidRDefault="00E11702" w:rsidP="00E11702">
            <w:pPr>
              <w:pStyle w:val="Ttulodaseo"/>
            </w:pPr>
            <w:r>
              <w:t>Endereço e Contato</w:t>
            </w:r>
          </w:p>
        </w:tc>
        <w:tc>
          <w:tcPr>
            <w:tcW w:w="6930" w:type="dxa"/>
            <w:gridSpan w:val="3"/>
            <w:tcBorders>
              <w:top w:val="single" w:sz="4" w:space="0" w:color="auto"/>
            </w:tcBorders>
          </w:tcPr>
          <w:p w14:paraId="513571AC" w14:textId="77777777" w:rsidR="00E11702" w:rsidRDefault="00E11702" w:rsidP="00E11702">
            <w:pPr>
              <w:pStyle w:val="Address2"/>
              <w:jc w:val="left"/>
              <w:rPr>
                <w:rFonts w:eastAsia="Batang"/>
                <w:spacing w:val="-5"/>
                <w:sz w:val="20"/>
                <w:lang w:val="pt-BR"/>
              </w:rPr>
            </w:pPr>
          </w:p>
          <w:p w14:paraId="0A56B352" w14:textId="77777777" w:rsidR="00E11702" w:rsidRPr="00B803D9" w:rsidRDefault="00E11702" w:rsidP="00E11702">
            <w:pPr>
              <w:pStyle w:val="Address2"/>
              <w:jc w:val="left"/>
              <w:rPr>
                <w:lang w:val="pt-BR"/>
              </w:rPr>
            </w:pPr>
            <w:r w:rsidRPr="00C30728">
              <w:rPr>
                <w:rFonts w:eastAsia="Batang"/>
                <w:spacing w:val="-5"/>
                <w:sz w:val="20"/>
                <w:lang w:val="pt-BR"/>
              </w:rPr>
              <w:t>Rua</w:t>
            </w:r>
            <w:r>
              <w:rPr>
                <w:rFonts w:eastAsia="Batang"/>
                <w:spacing w:val="-5"/>
                <w:sz w:val="20"/>
                <w:lang w:val="pt-BR"/>
              </w:rPr>
              <w:t xml:space="preserve"> Anne Frank, 4.784 CS 3 – Boqueirão – CEP </w:t>
            </w:r>
            <w:r w:rsidRPr="00612098">
              <w:rPr>
                <w:rFonts w:eastAsia="Batang"/>
                <w:spacing w:val="-5"/>
                <w:sz w:val="20"/>
                <w:lang w:val="pt-BR"/>
              </w:rPr>
              <w:t>81730-010</w:t>
            </w:r>
          </w:p>
        </w:tc>
      </w:tr>
      <w:tr w:rsidR="00E11702" w14:paraId="41B871B5" w14:textId="77777777" w:rsidTr="008A3F76">
        <w:tc>
          <w:tcPr>
            <w:tcW w:w="2427" w:type="dxa"/>
            <w:gridSpan w:val="2"/>
          </w:tcPr>
          <w:p w14:paraId="57C7014B" w14:textId="77777777" w:rsidR="00E11702" w:rsidRDefault="00E11702" w:rsidP="00E11702">
            <w:pPr>
              <w:pStyle w:val="Ttulodaseo"/>
            </w:pPr>
          </w:p>
        </w:tc>
        <w:tc>
          <w:tcPr>
            <w:tcW w:w="6930" w:type="dxa"/>
            <w:gridSpan w:val="3"/>
          </w:tcPr>
          <w:p w14:paraId="08898672" w14:textId="77777777" w:rsidR="00E11702" w:rsidRPr="00C30728" w:rsidRDefault="00E11702" w:rsidP="00E11702">
            <w:pPr>
              <w:pStyle w:val="Address1"/>
              <w:rPr>
                <w:rFonts w:eastAsia="Batang"/>
                <w:spacing w:val="-5"/>
                <w:sz w:val="20"/>
                <w:lang w:val="pt-BR"/>
              </w:rPr>
            </w:pPr>
            <w:r w:rsidRPr="00C30728">
              <w:rPr>
                <w:rFonts w:eastAsia="Batang"/>
                <w:spacing w:val="-5"/>
                <w:sz w:val="20"/>
                <w:lang w:val="pt-BR"/>
              </w:rPr>
              <w:t>Fone</w:t>
            </w:r>
            <w:r>
              <w:rPr>
                <w:rFonts w:eastAsia="Batang"/>
                <w:spacing w:val="-5"/>
                <w:sz w:val="20"/>
                <w:lang w:val="pt-BR"/>
              </w:rPr>
              <w:t>s</w:t>
            </w:r>
            <w:proofErr w:type="gramStart"/>
            <w:r w:rsidRPr="00C30728">
              <w:rPr>
                <w:rFonts w:eastAsia="Batang"/>
                <w:spacing w:val="-5"/>
                <w:sz w:val="20"/>
                <w:lang w:val="pt-BR"/>
              </w:rPr>
              <w:t>:</w:t>
            </w:r>
            <w:r>
              <w:rPr>
                <w:rFonts w:eastAsia="Batang"/>
                <w:spacing w:val="-5"/>
                <w:sz w:val="20"/>
                <w:lang w:val="pt-BR"/>
              </w:rPr>
              <w:t xml:space="preserve">  </w:t>
            </w:r>
            <w:r w:rsidRPr="00F85E5D">
              <w:rPr>
                <w:rFonts w:eastAsia="Batang"/>
                <w:b/>
                <w:spacing w:val="-5"/>
                <w:sz w:val="22"/>
                <w:lang w:val="pt-BR"/>
              </w:rPr>
              <w:t>(</w:t>
            </w:r>
            <w:proofErr w:type="gramEnd"/>
            <w:r w:rsidRPr="00F85E5D">
              <w:rPr>
                <w:rFonts w:eastAsia="Batang"/>
                <w:b/>
                <w:spacing w:val="-5"/>
                <w:sz w:val="22"/>
                <w:lang w:val="pt-BR"/>
              </w:rPr>
              <w:t xml:space="preserve">41)  </w:t>
            </w:r>
            <w:r>
              <w:rPr>
                <w:rFonts w:eastAsia="Batang"/>
                <w:b/>
                <w:spacing w:val="-5"/>
                <w:sz w:val="22"/>
                <w:lang w:val="pt-BR"/>
              </w:rPr>
              <w:t xml:space="preserve">3598 </w:t>
            </w:r>
            <w:r w:rsidRPr="00F85E5D">
              <w:rPr>
                <w:rFonts w:eastAsia="Batang"/>
                <w:b/>
                <w:spacing w:val="-5"/>
                <w:sz w:val="22"/>
                <w:lang w:val="pt-BR"/>
              </w:rPr>
              <w:t>-</w:t>
            </w:r>
            <w:r>
              <w:rPr>
                <w:rFonts w:eastAsia="Batang"/>
                <w:b/>
                <w:spacing w:val="-5"/>
                <w:sz w:val="22"/>
                <w:lang w:val="pt-BR"/>
              </w:rPr>
              <w:t xml:space="preserve"> 2382</w:t>
            </w:r>
            <w:r w:rsidRPr="00F85E5D">
              <w:rPr>
                <w:rFonts w:eastAsia="Batang"/>
                <w:spacing w:val="-5"/>
                <w:sz w:val="22"/>
                <w:lang w:val="pt-BR"/>
              </w:rPr>
              <w:t xml:space="preserve"> </w:t>
            </w:r>
            <w:r>
              <w:rPr>
                <w:rFonts w:eastAsia="Batang"/>
                <w:spacing w:val="-5"/>
                <w:sz w:val="20"/>
                <w:lang w:val="pt-BR"/>
              </w:rPr>
              <w:t xml:space="preserve"> </w:t>
            </w:r>
          </w:p>
          <w:p w14:paraId="1EF781FB" w14:textId="77777777" w:rsidR="00E11702" w:rsidRPr="00C30728" w:rsidRDefault="00E11702" w:rsidP="00E11702">
            <w:pPr>
              <w:pStyle w:val="Address1"/>
              <w:rPr>
                <w:rFonts w:eastAsia="Batang"/>
                <w:spacing w:val="-5"/>
                <w:sz w:val="20"/>
                <w:lang w:val="pt-BR"/>
              </w:rPr>
            </w:pPr>
            <w:r w:rsidRPr="00C30728">
              <w:rPr>
                <w:rFonts w:eastAsia="Batang"/>
                <w:spacing w:val="-5"/>
                <w:sz w:val="20"/>
                <w:lang w:val="pt-BR"/>
              </w:rPr>
              <w:t>Celular:</w:t>
            </w:r>
            <w:r>
              <w:rPr>
                <w:rFonts w:eastAsia="Batang"/>
                <w:spacing w:val="-5"/>
                <w:sz w:val="20"/>
                <w:lang w:val="pt-BR"/>
              </w:rPr>
              <w:t xml:space="preserve"> </w:t>
            </w:r>
            <w:r w:rsidRPr="00F85E5D">
              <w:rPr>
                <w:rFonts w:eastAsia="Batang"/>
                <w:b/>
                <w:spacing w:val="-5"/>
                <w:sz w:val="22"/>
                <w:lang w:val="pt-BR"/>
              </w:rPr>
              <w:t>(41</w:t>
            </w:r>
            <w:proofErr w:type="gramStart"/>
            <w:r w:rsidRPr="00F85E5D">
              <w:rPr>
                <w:rFonts w:eastAsia="Batang"/>
                <w:b/>
                <w:spacing w:val="-5"/>
                <w:sz w:val="22"/>
                <w:lang w:val="pt-BR"/>
              </w:rPr>
              <w:t>)  9640</w:t>
            </w:r>
            <w:proofErr w:type="gramEnd"/>
            <w:r w:rsidRPr="00F85E5D">
              <w:rPr>
                <w:rFonts w:eastAsia="Batang"/>
                <w:b/>
                <w:spacing w:val="-5"/>
                <w:sz w:val="22"/>
                <w:lang w:val="pt-BR"/>
              </w:rPr>
              <w:t xml:space="preserve"> - 2382</w:t>
            </w:r>
          </w:p>
          <w:p w14:paraId="1842475D" w14:textId="77777777" w:rsidR="00E11702" w:rsidRPr="00383B31" w:rsidRDefault="00E11702" w:rsidP="00E11702">
            <w:pPr>
              <w:pStyle w:val="Address2"/>
              <w:rPr>
                <w:rFonts w:eastAsia="Batang"/>
                <w:spacing w:val="-5"/>
                <w:sz w:val="20"/>
                <w:lang w:val="pt-BR"/>
              </w:rPr>
            </w:pPr>
            <w:r w:rsidRPr="00C30728">
              <w:rPr>
                <w:rFonts w:eastAsia="Batang"/>
                <w:spacing w:val="-5"/>
                <w:sz w:val="20"/>
                <w:lang w:val="pt-BR"/>
              </w:rPr>
              <w:t>e-mail:</w:t>
            </w:r>
            <w:r>
              <w:rPr>
                <w:rFonts w:eastAsia="Batang"/>
                <w:spacing w:val="-5"/>
                <w:sz w:val="20"/>
                <w:lang w:val="pt-BR"/>
              </w:rPr>
              <w:t xml:space="preserve"> </w:t>
            </w:r>
            <w:r w:rsidRPr="00C30728">
              <w:rPr>
                <w:rFonts w:eastAsia="Batang"/>
                <w:spacing w:val="-5"/>
                <w:sz w:val="20"/>
                <w:lang w:val="pt-BR"/>
              </w:rPr>
              <w:t xml:space="preserve"> </w:t>
            </w:r>
            <w:r w:rsidRPr="00F85E5D">
              <w:rPr>
                <w:rFonts w:eastAsia="Batang"/>
                <w:spacing w:val="-5"/>
                <w:sz w:val="22"/>
                <w:lang w:val="pt-BR"/>
              </w:rPr>
              <w:t>jefersonrod@gmail.com</w:t>
            </w:r>
          </w:p>
        </w:tc>
      </w:tr>
    </w:tbl>
    <w:p w14:paraId="5BEF0C10" w14:textId="77777777" w:rsidR="00C30728" w:rsidRDefault="00C30728" w:rsidP="00383B31"/>
    <w:sectPr w:rsidR="00C30728" w:rsidSect="008A3F76">
      <w:headerReference w:type="first" r:id="rId8"/>
      <w:pgSz w:w="11907" w:h="16839"/>
      <w:pgMar w:top="568" w:right="1440" w:bottom="1134" w:left="1800" w:header="227" w:footer="964" w:gutter="0"/>
      <w:pgBorders w:offsetFrom="page">
        <w:top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EB292" w14:textId="77777777" w:rsidR="00E7283A" w:rsidRDefault="00E7283A">
      <w:r>
        <w:separator/>
      </w:r>
    </w:p>
  </w:endnote>
  <w:endnote w:type="continuationSeparator" w:id="0">
    <w:p w14:paraId="3DF08970" w14:textId="77777777" w:rsidR="00E7283A" w:rsidRDefault="00E7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60380" w14:textId="77777777" w:rsidR="00E7283A" w:rsidRDefault="00E7283A">
      <w:r>
        <w:separator/>
      </w:r>
    </w:p>
  </w:footnote>
  <w:footnote w:type="continuationSeparator" w:id="0">
    <w:p w14:paraId="7FB849E6" w14:textId="77777777" w:rsidR="00E7283A" w:rsidRDefault="00E72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E284E" w14:textId="77777777" w:rsidR="00774679" w:rsidRDefault="00774679">
    <w:pPr>
      <w:pStyle w:val="Cabealho"/>
    </w:pPr>
    <w:r>
      <w:t xml:space="preserve"> </w:t>
    </w:r>
    <w:proofErr w:type="spellStart"/>
    <w:r w:rsidR="00E57D1F">
      <w:t>sda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E4F9E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6E978A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8EED68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74EF48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E6359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F0C7C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D2C24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4E471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12F2D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6C8F0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1BE6780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D3A739D"/>
    <w:multiLevelType w:val="hybridMultilevel"/>
    <w:tmpl w:val="CF48AF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C7D8F"/>
    <w:multiLevelType w:val="hybridMultilevel"/>
    <w:tmpl w:val="8B34DBA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14">
    <w:abstractNumId w:val="11"/>
  </w:num>
  <w:num w:numId="15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pPr>
          <w:ind w:left="2250" w:hanging="144"/>
        </w:pPr>
        <w:rPr>
          <w:rFonts w:ascii="Wingdings" w:hAnsi="Wingdings"/>
          <w:sz w:val="12"/>
        </w:rPr>
      </w:lvl>
    </w:lvlOverride>
  </w:num>
  <w:num w:numId="16">
    <w:abstractNumId w:val="12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07B"/>
    <w:rsid w:val="00002A4D"/>
    <w:rsid w:val="00010BCC"/>
    <w:rsid w:val="00036990"/>
    <w:rsid w:val="00045BF8"/>
    <w:rsid w:val="000519CB"/>
    <w:rsid w:val="00052382"/>
    <w:rsid w:val="000773E6"/>
    <w:rsid w:val="00084FEE"/>
    <w:rsid w:val="00085323"/>
    <w:rsid w:val="00085FB5"/>
    <w:rsid w:val="0009591F"/>
    <w:rsid w:val="000F130D"/>
    <w:rsid w:val="00104AD7"/>
    <w:rsid w:val="00115201"/>
    <w:rsid w:val="001315BD"/>
    <w:rsid w:val="001378B2"/>
    <w:rsid w:val="00145C4B"/>
    <w:rsid w:val="001532B8"/>
    <w:rsid w:val="00166797"/>
    <w:rsid w:val="0019405D"/>
    <w:rsid w:val="001A1130"/>
    <w:rsid w:val="001B0FAE"/>
    <w:rsid w:val="001B3564"/>
    <w:rsid w:val="001C2357"/>
    <w:rsid w:val="001D697E"/>
    <w:rsid w:val="00202C21"/>
    <w:rsid w:val="00203325"/>
    <w:rsid w:val="00207982"/>
    <w:rsid w:val="002079B7"/>
    <w:rsid w:val="00217062"/>
    <w:rsid w:val="00227E55"/>
    <w:rsid w:val="00237C89"/>
    <w:rsid w:val="00250CDA"/>
    <w:rsid w:val="0025690E"/>
    <w:rsid w:val="00261071"/>
    <w:rsid w:val="00261D81"/>
    <w:rsid w:val="00291788"/>
    <w:rsid w:val="00297226"/>
    <w:rsid w:val="002B2CE7"/>
    <w:rsid w:val="002D5591"/>
    <w:rsid w:val="002E29F4"/>
    <w:rsid w:val="002E516D"/>
    <w:rsid w:val="00306CBD"/>
    <w:rsid w:val="00321CF4"/>
    <w:rsid w:val="003365AA"/>
    <w:rsid w:val="003410F8"/>
    <w:rsid w:val="00346792"/>
    <w:rsid w:val="00354D76"/>
    <w:rsid w:val="003629E7"/>
    <w:rsid w:val="003645B9"/>
    <w:rsid w:val="00370679"/>
    <w:rsid w:val="003735D2"/>
    <w:rsid w:val="00383B31"/>
    <w:rsid w:val="0038671C"/>
    <w:rsid w:val="003A3298"/>
    <w:rsid w:val="003A5165"/>
    <w:rsid w:val="003B7DB1"/>
    <w:rsid w:val="003D112F"/>
    <w:rsid w:val="003E3AA9"/>
    <w:rsid w:val="003E7861"/>
    <w:rsid w:val="003F20CF"/>
    <w:rsid w:val="004009E0"/>
    <w:rsid w:val="00416F7B"/>
    <w:rsid w:val="004260CA"/>
    <w:rsid w:val="00443232"/>
    <w:rsid w:val="00452DA6"/>
    <w:rsid w:val="004612B3"/>
    <w:rsid w:val="00492714"/>
    <w:rsid w:val="004A0CA2"/>
    <w:rsid w:val="004E7A2C"/>
    <w:rsid w:val="004F547C"/>
    <w:rsid w:val="005015FC"/>
    <w:rsid w:val="00514460"/>
    <w:rsid w:val="0053602A"/>
    <w:rsid w:val="0054448C"/>
    <w:rsid w:val="005506AC"/>
    <w:rsid w:val="005521EF"/>
    <w:rsid w:val="005527CC"/>
    <w:rsid w:val="00564D10"/>
    <w:rsid w:val="005872B1"/>
    <w:rsid w:val="005C04DF"/>
    <w:rsid w:val="005C1150"/>
    <w:rsid w:val="005C7E1E"/>
    <w:rsid w:val="005D125A"/>
    <w:rsid w:val="005D15CB"/>
    <w:rsid w:val="00612098"/>
    <w:rsid w:val="0061607B"/>
    <w:rsid w:val="0062063F"/>
    <w:rsid w:val="00640873"/>
    <w:rsid w:val="00642E2E"/>
    <w:rsid w:val="006515DC"/>
    <w:rsid w:val="00654FFD"/>
    <w:rsid w:val="00665532"/>
    <w:rsid w:val="00675EA3"/>
    <w:rsid w:val="006815D3"/>
    <w:rsid w:val="006A353F"/>
    <w:rsid w:val="006A54D8"/>
    <w:rsid w:val="006F5E0B"/>
    <w:rsid w:val="0070170C"/>
    <w:rsid w:val="00715245"/>
    <w:rsid w:val="007259BA"/>
    <w:rsid w:val="00730EBB"/>
    <w:rsid w:val="007441FB"/>
    <w:rsid w:val="0075095C"/>
    <w:rsid w:val="00774679"/>
    <w:rsid w:val="00782842"/>
    <w:rsid w:val="007971A7"/>
    <w:rsid w:val="007D05D0"/>
    <w:rsid w:val="007D617C"/>
    <w:rsid w:val="007E3EB2"/>
    <w:rsid w:val="008051F0"/>
    <w:rsid w:val="008101CF"/>
    <w:rsid w:val="00841B44"/>
    <w:rsid w:val="00853B0A"/>
    <w:rsid w:val="0088002E"/>
    <w:rsid w:val="008A3F76"/>
    <w:rsid w:val="008B0661"/>
    <w:rsid w:val="008C46D7"/>
    <w:rsid w:val="008D577C"/>
    <w:rsid w:val="008F6FE0"/>
    <w:rsid w:val="008F7218"/>
    <w:rsid w:val="008F79C5"/>
    <w:rsid w:val="00904C97"/>
    <w:rsid w:val="00913B51"/>
    <w:rsid w:val="00994DDA"/>
    <w:rsid w:val="009A2FC7"/>
    <w:rsid w:val="009C4A56"/>
    <w:rsid w:val="00A04CA2"/>
    <w:rsid w:val="00A0557B"/>
    <w:rsid w:val="00A1314F"/>
    <w:rsid w:val="00A13319"/>
    <w:rsid w:val="00A2143E"/>
    <w:rsid w:val="00A254D5"/>
    <w:rsid w:val="00A25AB6"/>
    <w:rsid w:val="00A5194D"/>
    <w:rsid w:val="00A526F6"/>
    <w:rsid w:val="00A54475"/>
    <w:rsid w:val="00A63E79"/>
    <w:rsid w:val="00A678A7"/>
    <w:rsid w:val="00A77636"/>
    <w:rsid w:val="00AA305A"/>
    <w:rsid w:val="00AA6816"/>
    <w:rsid w:val="00AB0480"/>
    <w:rsid w:val="00AB3E59"/>
    <w:rsid w:val="00AC2ED0"/>
    <w:rsid w:val="00AC59E3"/>
    <w:rsid w:val="00AD547A"/>
    <w:rsid w:val="00AE468D"/>
    <w:rsid w:val="00AE76B4"/>
    <w:rsid w:val="00B060B2"/>
    <w:rsid w:val="00B14AEF"/>
    <w:rsid w:val="00B43B71"/>
    <w:rsid w:val="00B50799"/>
    <w:rsid w:val="00B635F0"/>
    <w:rsid w:val="00B71B78"/>
    <w:rsid w:val="00B803D9"/>
    <w:rsid w:val="00B9009B"/>
    <w:rsid w:val="00B91641"/>
    <w:rsid w:val="00BB266D"/>
    <w:rsid w:val="00BB4406"/>
    <w:rsid w:val="00BD0398"/>
    <w:rsid w:val="00BD3485"/>
    <w:rsid w:val="00C002A9"/>
    <w:rsid w:val="00C04B93"/>
    <w:rsid w:val="00C303B1"/>
    <w:rsid w:val="00C30728"/>
    <w:rsid w:val="00C34DF0"/>
    <w:rsid w:val="00C47B49"/>
    <w:rsid w:val="00C5528F"/>
    <w:rsid w:val="00C663A7"/>
    <w:rsid w:val="00C66E50"/>
    <w:rsid w:val="00C93581"/>
    <w:rsid w:val="00CC060A"/>
    <w:rsid w:val="00CF1CD1"/>
    <w:rsid w:val="00D01F2C"/>
    <w:rsid w:val="00D06153"/>
    <w:rsid w:val="00D07DAC"/>
    <w:rsid w:val="00D10BE7"/>
    <w:rsid w:val="00D146D6"/>
    <w:rsid w:val="00D44ECF"/>
    <w:rsid w:val="00D50330"/>
    <w:rsid w:val="00D56851"/>
    <w:rsid w:val="00D67A21"/>
    <w:rsid w:val="00D71DD6"/>
    <w:rsid w:val="00D765E0"/>
    <w:rsid w:val="00D84483"/>
    <w:rsid w:val="00DA47C2"/>
    <w:rsid w:val="00DA6089"/>
    <w:rsid w:val="00DC1E83"/>
    <w:rsid w:val="00DC3D31"/>
    <w:rsid w:val="00DD3080"/>
    <w:rsid w:val="00DD5F5E"/>
    <w:rsid w:val="00E11702"/>
    <w:rsid w:val="00E24AD8"/>
    <w:rsid w:val="00E41531"/>
    <w:rsid w:val="00E4179E"/>
    <w:rsid w:val="00E43CE0"/>
    <w:rsid w:val="00E57CB4"/>
    <w:rsid w:val="00E57D1F"/>
    <w:rsid w:val="00E624DB"/>
    <w:rsid w:val="00E645D4"/>
    <w:rsid w:val="00E7247C"/>
    <w:rsid w:val="00E7283A"/>
    <w:rsid w:val="00EB0012"/>
    <w:rsid w:val="00EB33E8"/>
    <w:rsid w:val="00EB3E4C"/>
    <w:rsid w:val="00EC1CF1"/>
    <w:rsid w:val="00EC6DE4"/>
    <w:rsid w:val="00ED2B33"/>
    <w:rsid w:val="00EE5C3D"/>
    <w:rsid w:val="00EE6EC8"/>
    <w:rsid w:val="00F006A0"/>
    <w:rsid w:val="00F17AC4"/>
    <w:rsid w:val="00F31EA8"/>
    <w:rsid w:val="00F34234"/>
    <w:rsid w:val="00F401B5"/>
    <w:rsid w:val="00F40233"/>
    <w:rsid w:val="00F556F5"/>
    <w:rsid w:val="00F83DCC"/>
    <w:rsid w:val="00F85E5D"/>
    <w:rsid w:val="00FA4BE4"/>
    <w:rsid w:val="00FA7BAC"/>
    <w:rsid w:val="00FD75E2"/>
    <w:rsid w:val="00FE6659"/>
    <w:rsid w:val="00FE78BF"/>
    <w:rsid w:val="00FF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0217C5"/>
  <w15:docId w15:val="{DC097BE7-1EC8-4C17-B31D-060A9F43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57D1F"/>
    <w:rPr>
      <w:rFonts w:ascii="Arial" w:eastAsia="Batang" w:hAnsi="Arial"/>
      <w:lang w:eastAsia="en-US"/>
    </w:rPr>
  </w:style>
  <w:style w:type="paragraph" w:styleId="Ttulo1">
    <w:name w:val="heading 1"/>
    <w:basedOn w:val="Basedottulo"/>
    <w:next w:val="Corpodetexto"/>
    <w:qFormat/>
    <w:rsid w:val="00BB266D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rsid w:val="00BB266D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qFormat/>
    <w:rsid w:val="00BB266D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rsid w:val="00BB266D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rsid w:val="00BB266D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BB266D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B266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BB266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BB266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BB266D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Corpodetexto"/>
    <w:rsid w:val="00BB266D"/>
    <w:pPr>
      <w:numPr>
        <w:numId w:val="1"/>
      </w:numPr>
      <w:spacing w:after="60"/>
    </w:pPr>
  </w:style>
  <w:style w:type="paragraph" w:customStyle="1" w:styleId="Endereo1">
    <w:name w:val="Endereço 1"/>
    <w:basedOn w:val="Normal"/>
    <w:rsid w:val="00BB266D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BB266D"/>
    <w:pPr>
      <w:spacing w:line="160" w:lineRule="atLeast"/>
      <w:jc w:val="both"/>
    </w:pPr>
    <w:rPr>
      <w:sz w:val="14"/>
    </w:rPr>
  </w:style>
  <w:style w:type="paragraph" w:styleId="Recuodecorpodetexto">
    <w:name w:val="Body Text Indent"/>
    <w:basedOn w:val="Corpodetexto"/>
    <w:rsid w:val="00BB266D"/>
    <w:pPr>
      <w:ind w:left="720"/>
    </w:pPr>
  </w:style>
  <w:style w:type="paragraph" w:customStyle="1" w:styleId="Cidadeestado">
    <w:name w:val="Cidade/estado"/>
    <w:basedOn w:val="Corpodetexto"/>
    <w:next w:val="Corpodetexto"/>
    <w:rsid w:val="00BB266D"/>
    <w:pPr>
      <w:keepNext/>
    </w:pPr>
  </w:style>
  <w:style w:type="paragraph" w:customStyle="1" w:styleId="Nomedaempresa">
    <w:name w:val="Nome da empresa"/>
    <w:basedOn w:val="Normal"/>
    <w:next w:val="Normal"/>
    <w:autoRedefine/>
    <w:rsid w:val="00BB266D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Nomedaempresaum">
    <w:name w:val="Nome da empresa um"/>
    <w:basedOn w:val="Nomedaempresa"/>
    <w:next w:val="Normal"/>
    <w:autoRedefine/>
    <w:rsid w:val="00BB266D"/>
  </w:style>
  <w:style w:type="paragraph" w:styleId="Data">
    <w:name w:val="Date"/>
    <w:basedOn w:val="Corpodetexto"/>
    <w:rsid w:val="00BB266D"/>
    <w:pPr>
      <w:keepNext/>
    </w:pPr>
  </w:style>
  <w:style w:type="paragraph" w:customStyle="1" w:styleId="Ttulododocumento">
    <w:name w:val="Título do documento"/>
    <w:basedOn w:val="Normal"/>
    <w:next w:val="Normal"/>
    <w:rsid w:val="00BB266D"/>
    <w:pPr>
      <w:spacing w:after="220"/>
      <w:jc w:val="both"/>
    </w:pPr>
    <w:rPr>
      <w:spacing w:val="-20"/>
      <w:sz w:val="48"/>
    </w:rPr>
  </w:style>
  <w:style w:type="character" w:styleId="nfase">
    <w:name w:val="Emphasis"/>
    <w:qFormat/>
    <w:rsid w:val="00BB266D"/>
    <w:rPr>
      <w:rFonts w:ascii="Arial Black" w:hAnsi="Arial Black"/>
      <w:spacing w:val="-8"/>
      <w:sz w:val="18"/>
    </w:rPr>
  </w:style>
  <w:style w:type="paragraph" w:customStyle="1" w:styleId="Basedocabealho">
    <w:name w:val="Base do cabeçalho"/>
    <w:basedOn w:val="Normal"/>
    <w:rsid w:val="00BB266D"/>
    <w:pPr>
      <w:jc w:val="both"/>
    </w:pPr>
  </w:style>
  <w:style w:type="paragraph" w:styleId="Rodap">
    <w:name w:val="footer"/>
    <w:basedOn w:val="Basedocabealho"/>
    <w:rsid w:val="00BB266D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ocabealho"/>
    <w:rsid w:val="00BB266D"/>
    <w:pPr>
      <w:spacing w:line="220" w:lineRule="atLeast"/>
      <w:ind w:left="-2160"/>
    </w:pPr>
  </w:style>
  <w:style w:type="paragraph" w:customStyle="1" w:styleId="Basedottulo">
    <w:name w:val="Base do título"/>
    <w:basedOn w:val="Corpodetexto"/>
    <w:next w:val="Corpodetexto"/>
    <w:rsid w:val="00BB266D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913B51"/>
    <w:pPr>
      <w:tabs>
        <w:tab w:val="left" w:pos="2160"/>
        <w:tab w:val="right" w:pos="6480"/>
      </w:tabs>
      <w:spacing w:before="240" w:after="60"/>
    </w:pPr>
  </w:style>
  <w:style w:type="character" w:customStyle="1" w:styleId="Funo">
    <w:name w:val="Função"/>
    <w:basedOn w:val="Fontepargpadro"/>
    <w:rsid w:val="00BB266D"/>
  </w:style>
  <w:style w:type="paragraph" w:customStyle="1" w:styleId="Cargo">
    <w:name w:val="Cargo"/>
    <w:next w:val="Realizaes"/>
    <w:rsid w:val="00BB266D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character" w:customStyle="1" w:styleId="nfaseinicial">
    <w:name w:val="Ênfase inicial"/>
    <w:rsid w:val="00BB266D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rsid w:val="00BB266D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166797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BB266D"/>
  </w:style>
  <w:style w:type="paragraph" w:customStyle="1" w:styleId="Objetivo">
    <w:name w:val="Objetivo"/>
    <w:basedOn w:val="Normal"/>
    <w:next w:val="Corpodetexto"/>
    <w:rsid w:val="00BB266D"/>
    <w:pPr>
      <w:spacing w:before="240" w:after="220" w:line="220" w:lineRule="atLeast"/>
    </w:pPr>
  </w:style>
  <w:style w:type="character" w:styleId="Nmerodepgina">
    <w:name w:val="page number"/>
    <w:rsid w:val="00BB266D"/>
    <w:rPr>
      <w:rFonts w:ascii="Arial" w:hAnsi="Arial"/>
      <w:sz w:val="18"/>
    </w:rPr>
  </w:style>
  <w:style w:type="paragraph" w:customStyle="1" w:styleId="PersonalData">
    <w:name w:val="Personal Data"/>
    <w:basedOn w:val="Corpodetexto"/>
    <w:rsid w:val="00BB266D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BB266D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BB266D"/>
    <w:rPr>
      <w:b/>
      <w:spacing w:val="0"/>
    </w:rPr>
  </w:style>
  <w:style w:type="character" w:styleId="AcrnimoHTML">
    <w:name w:val="HTML Acronym"/>
    <w:basedOn w:val="Fontepargpadro"/>
    <w:rsid w:val="00BB266D"/>
  </w:style>
  <w:style w:type="paragraph" w:styleId="Sumrio1">
    <w:name w:val="toc 1"/>
    <w:basedOn w:val="Normal"/>
    <w:next w:val="Normal"/>
    <w:autoRedefine/>
    <w:semiHidden/>
    <w:rsid w:val="00BB266D"/>
  </w:style>
  <w:style w:type="paragraph" w:styleId="Sumrio2">
    <w:name w:val="toc 2"/>
    <w:basedOn w:val="Normal"/>
    <w:next w:val="Normal"/>
    <w:autoRedefine/>
    <w:semiHidden/>
    <w:rsid w:val="00BB266D"/>
    <w:pPr>
      <w:ind w:left="200"/>
    </w:pPr>
  </w:style>
  <w:style w:type="paragraph" w:styleId="Sumrio3">
    <w:name w:val="toc 3"/>
    <w:basedOn w:val="Normal"/>
    <w:next w:val="Normal"/>
    <w:autoRedefine/>
    <w:semiHidden/>
    <w:rsid w:val="00BB266D"/>
    <w:pPr>
      <w:ind w:left="400"/>
    </w:pPr>
  </w:style>
  <w:style w:type="paragraph" w:styleId="Sumrio4">
    <w:name w:val="toc 4"/>
    <w:basedOn w:val="Normal"/>
    <w:next w:val="Normal"/>
    <w:autoRedefine/>
    <w:semiHidden/>
    <w:rsid w:val="00BB266D"/>
    <w:pPr>
      <w:ind w:left="600"/>
    </w:pPr>
  </w:style>
  <w:style w:type="paragraph" w:styleId="Sumrio5">
    <w:name w:val="toc 5"/>
    <w:basedOn w:val="Normal"/>
    <w:next w:val="Normal"/>
    <w:autoRedefine/>
    <w:semiHidden/>
    <w:rsid w:val="00BB266D"/>
    <w:pPr>
      <w:ind w:left="800"/>
    </w:pPr>
  </w:style>
  <w:style w:type="paragraph" w:styleId="Sumrio6">
    <w:name w:val="toc 6"/>
    <w:basedOn w:val="Normal"/>
    <w:next w:val="Normal"/>
    <w:autoRedefine/>
    <w:semiHidden/>
    <w:rsid w:val="00BB266D"/>
    <w:pPr>
      <w:ind w:left="1000"/>
    </w:pPr>
  </w:style>
  <w:style w:type="paragraph" w:styleId="Sumrio7">
    <w:name w:val="toc 7"/>
    <w:basedOn w:val="Normal"/>
    <w:next w:val="Normal"/>
    <w:autoRedefine/>
    <w:semiHidden/>
    <w:rsid w:val="00BB266D"/>
    <w:pPr>
      <w:ind w:left="1200"/>
    </w:pPr>
  </w:style>
  <w:style w:type="paragraph" w:styleId="Sumrio8">
    <w:name w:val="toc 8"/>
    <w:basedOn w:val="Normal"/>
    <w:next w:val="Normal"/>
    <w:autoRedefine/>
    <w:semiHidden/>
    <w:rsid w:val="00BB266D"/>
    <w:pPr>
      <w:ind w:left="1400"/>
    </w:pPr>
  </w:style>
  <w:style w:type="paragraph" w:styleId="Sumrio9">
    <w:name w:val="toc 9"/>
    <w:basedOn w:val="Normal"/>
    <w:next w:val="Normal"/>
    <w:autoRedefine/>
    <w:semiHidden/>
    <w:rsid w:val="00BB266D"/>
    <w:pPr>
      <w:ind w:left="1600"/>
    </w:pPr>
  </w:style>
  <w:style w:type="paragraph" w:styleId="Assinatura">
    <w:name w:val="Signature"/>
    <w:basedOn w:val="Normal"/>
    <w:rsid w:val="00BB266D"/>
    <w:pPr>
      <w:ind w:left="4252"/>
    </w:pPr>
  </w:style>
  <w:style w:type="paragraph" w:styleId="AssinaturadeEmail">
    <w:name w:val="E-mail Signature"/>
    <w:basedOn w:val="Normal"/>
    <w:rsid w:val="00BB266D"/>
  </w:style>
  <w:style w:type="paragraph" w:styleId="Cabealhodamensagem">
    <w:name w:val="Message Header"/>
    <w:basedOn w:val="Normal"/>
    <w:rsid w:val="00BB26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basedOn w:val="Fontepargpadro"/>
    <w:rsid w:val="00BB266D"/>
    <w:rPr>
      <w:i/>
      <w:iCs/>
    </w:rPr>
  </w:style>
  <w:style w:type="character" w:styleId="CdigoHTML">
    <w:name w:val="HTML Code"/>
    <w:basedOn w:val="Fontepargpadro"/>
    <w:rsid w:val="00BB266D"/>
    <w:rPr>
      <w:rFonts w:ascii="Courier New" w:hAnsi="Courier New"/>
      <w:sz w:val="20"/>
      <w:szCs w:val="20"/>
    </w:rPr>
  </w:style>
  <w:style w:type="paragraph" w:styleId="Commarcadores">
    <w:name w:val="List Bullet"/>
    <w:basedOn w:val="Normal"/>
    <w:autoRedefine/>
    <w:rsid w:val="00BB266D"/>
    <w:pPr>
      <w:numPr>
        <w:numId w:val="2"/>
      </w:numPr>
    </w:pPr>
  </w:style>
  <w:style w:type="paragraph" w:styleId="Commarcadores2">
    <w:name w:val="List Bullet 2"/>
    <w:basedOn w:val="Normal"/>
    <w:autoRedefine/>
    <w:rsid w:val="00BB266D"/>
    <w:pPr>
      <w:numPr>
        <w:numId w:val="3"/>
      </w:numPr>
    </w:pPr>
  </w:style>
  <w:style w:type="paragraph" w:styleId="Commarcadores3">
    <w:name w:val="List Bullet 3"/>
    <w:basedOn w:val="Normal"/>
    <w:autoRedefine/>
    <w:rsid w:val="00BB266D"/>
    <w:pPr>
      <w:numPr>
        <w:numId w:val="4"/>
      </w:numPr>
    </w:pPr>
  </w:style>
  <w:style w:type="paragraph" w:styleId="Commarcadores4">
    <w:name w:val="List Bullet 4"/>
    <w:basedOn w:val="Normal"/>
    <w:autoRedefine/>
    <w:rsid w:val="00BB266D"/>
    <w:pPr>
      <w:numPr>
        <w:numId w:val="5"/>
      </w:numPr>
    </w:pPr>
  </w:style>
  <w:style w:type="paragraph" w:styleId="Commarcadores5">
    <w:name w:val="List Bullet 5"/>
    <w:basedOn w:val="Normal"/>
    <w:autoRedefine/>
    <w:rsid w:val="00BB266D"/>
    <w:pPr>
      <w:numPr>
        <w:numId w:val="6"/>
      </w:numPr>
    </w:pPr>
  </w:style>
  <w:style w:type="paragraph" w:styleId="Corpodetexto2">
    <w:name w:val="Body Text 2"/>
    <w:basedOn w:val="Normal"/>
    <w:rsid w:val="00BB266D"/>
    <w:pPr>
      <w:spacing w:after="120" w:line="480" w:lineRule="auto"/>
    </w:pPr>
  </w:style>
  <w:style w:type="paragraph" w:styleId="Corpodetexto3">
    <w:name w:val="Body Text 3"/>
    <w:basedOn w:val="Normal"/>
    <w:rsid w:val="00BB266D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sid w:val="00BB266D"/>
    <w:rPr>
      <w:i/>
      <w:iCs/>
    </w:rPr>
  </w:style>
  <w:style w:type="paragraph" w:styleId="Destinatrio">
    <w:name w:val="envelope address"/>
    <w:basedOn w:val="Normal"/>
    <w:rsid w:val="00BB266D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rsid w:val="00BB266D"/>
    <w:pPr>
      <w:ind w:left="4252"/>
    </w:pPr>
  </w:style>
  <w:style w:type="paragraph" w:styleId="EndereoHTML">
    <w:name w:val="HTML Address"/>
    <w:basedOn w:val="Normal"/>
    <w:rsid w:val="00BB266D"/>
    <w:rPr>
      <w:i/>
      <w:iCs/>
    </w:rPr>
  </w:style>
  <w:style w:type="paragraph" w:styleId="MapadoDocumento">
    <w:name w:val="Document Map"/>
    <w:basedOn w:val="Normal"/>
    <w:semiHidden/>
    <w:rsid w:val="00BB266D"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sid w:val="00BB266D"/>
    <w:rPr>
      <w:rFonts w:ascii="Courier New" w:hAnsi="Courier New"/>
    </w:rPr>
  </w:style>
  <w:style w:type="character" w:styleId="Forte">
    <w:name w:val="Strong"/>
    <w:basedOn w:val="Fontepargpadro"/>
    <w:qFormat/>
    <w:rsid w:val="00BB266D"/>
    <w:rPr>
      <w:b/>
      <w:bCs/>
    </w:rPr>
  </w:style>
  <w:style w:type="character" w:styleId="Hyperlink">
    <w:name w:val="Hyperlink"/>
    <w:basedOn w:val="Fontepargpadro"/>
    <w:rsid w:val="00BB266D"/>
    <w:rPr>
      <w:color w:val="0000FF"/>
      <w:u w:val="single"/>
    </w:rPr>
  </w:style>
  <w:style w:type="character" w:styleId="HiperlinkVisitado">
    <w:name w:val="FollowedHyperlink"/>
    <w:basedOn w:val="Fontepargpadro"/>
    <w:rsid w:val="00BB266D"/>
    <w:rPr>
      <w:color w:val="800080"/>
      <w:u w:val="single"/>
    </w:rPr>
  </w:style>
  <w:style w:type="paragraph" w:styleId="ndicedeautoridades">
    <w:name w:val="table of authorities"/>
    <w:basedOn w:val="Normal"/>
    <w:next w:val="Normal"/>
    <w:semiHidden/>
    <w:rsid w:val="00BB266D"/>
    <w:pPr>
      <w:ind w:left="200" w:hanging="200"/>
    </w:pPr>
  </w:style>
  <w:style w:type="paragraph" w:styleId="ndicedeilustraes">
    <w:name w:val="table of figures"/>
    <w:basedOn w:val="Normal"/>
    <w:next w:val="Normal"/>
    <w:semiHidden/>
    <w:rsid w:val="00BB266D"/>
    <w:pPr>
      <w:ind w:left="400" w:hanging="400"/>
    </w:pPr>
  </w:style>
  <w:style w:type="paragraph" w:styleId="Legenda">
    <w:name w:val="caption"/>
    <w:basedOn w:val="Normal"/>
    <w:next w:val="Normal"/>
    <w:qFormat/>
    <w:rsid w:val="00BB266D"/>
    <w:pPr>
      <w:spacing w:before="120" w:after="120"/>
    </w:pPr>
    <w:rPr>
      <w:b/>
      <w:bCs/>
    </w:rPr>
  </w:style>
  <w:style w:type="paragraph" w:styleId="Lista">
    <w:name w:val="List"/>
    <w:basedOn w:val="Normal"/>
    <w:rsid w:val="00BB266D"/>
    <w:pPr>
      <w:ind w:left="283" w:hanging="283"/>
    </w:pPr>
  </w:style>
  <w:style w:type="paragraph" w:styleId="Lista2">
    <w:name w:val="List 2"/>
    <w:basedOn w:val="Normal"/>
    <w:rsid w:val="00BB266D"/>
    <w:pPr>
      <w:ind w:left="566" w:hanging="283"/>
    </w:pPr>
  </w:style>
  <w:style w:type="paragraph" w:styleId="Lista3">
    <w:name w:val="List 3"/>
    <w:basedOn w:val="Normal"/>
    <w:rsid w:val="00BB266D"/>
    <w:pPr>
      <w:ind w:left="849" w:hanging="283"/>
    </w:pPr>
  </w:style>
  <w:style w:type="paragraph" w:styleId="Lista4">
    <w:name w:val="List 4"/>
    <w:basedOn w:val="Normal"/>
    <w:rsid w:val="00BB266D"/>
    <w:pPr>
      <w:ind w:left="1132" w:hanging="283"/>
    </w:pPr>
  </w:style>
  <w:style w:type="paragraph" w:styleId="Lista5">
    <w:name w:val="List 5"/>
    <w:basedOn w:val="Normal"/>
    <w:rsid w:val="00BB266D"/>
    <w:pPr>
      <w:ind w:left="1415" w:hanging="283"/>
    </w:pPr>
  </w:style>
  <w:style w:type="paragraph" w:styleId="Listadecontinuao">
    <w:name w:val="List Continue"/>
    <w:basedOn w:val="Normal"/>
    <w:rsid w:val="00BB266D"/>
    <w:pPr>
      <w:spacing w:after="120"/>
      <w:ind w:left="283"/>
    </w:pPr>
  </w:style>
  <w:style w:type="paragraph" w:styleId="Listadecontinuao2">
    <w:name w:val="List Continue 2"/>
    <w:basedOn w:val="Normal"/>
    <w:rsid w:val="00BB266D"/>
    <w:pPr>
      <w:spacing w:after="120"/>
      <w:ind w:left="566"/>
    </w:pPr>
  </w:style>
  <w:style w:type="paragraph" w:styleId="Listadecontinuao3">
    <w:name w:val="List Continue 3"/>
    <w:basedOn w:val="Normal"/>
    <w:rsid w:val="00BB266D"/>
    <w:pPr>
      <w:spacing w:after="120"/>
      <w:ind w:left="849"/>
    </w:pPr>
  </w:style>
  <w:style w:type="paragraph" w:styleId="Listadecontinuao4">
    <w:name w:val="List Continue 4"/>
    <w:basedOn w:val="Normal"/>
    <w:rsid w:val="00BB266D"/>
    <w:pPr>
      <w:spacing w:after="120"/>
      <w:ind w:left="1132"/>
    </w:pPr>
  </w:style>
  <w:style w:type="paragraph" w:styleId="Listadecontinuao5">
    <w:name w:val="List Continue 5"/>
    <w:basedOn w:val="Normal"/>
    <w:rsid w:val="00BB266D"/>
    <w:pPr>
      <w:spacing w:after="120"/>
      <w:ind w:left="1415"/>
    </w:pPr>
  </w:style>
  <w:style w:type="character" w:styleId="MquinadeescreverHTML">
    <w:name w:val="HTML Typewriter"/>
    <w:basedOn w:val="Fontepargpadro"/>
    <w:rsid w:val="00BB266D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BB266D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rsid w:val="00BB266D"/>
    <w:pPr>
      <w:numPr>
        <w:numId w:val="7"/>
      </w:numPr>
    </w:pPr>
  </w:style>
  <w:style w:type="paragraph" w:styleId="Numerada2">
    <w:name w:val="List Number 2"/>
    <w:basedOn w:val="Normal"/>
    <w:rsid w:val="00BB266D"/>
    <w:pPr>
      <w:numPr>
        <w:numId w:val="8"/>
      </w:numPr>
    </w:pPr>
  </w:style>
  <w:style w:type="paragraph" w:styleId="Numerada3">
    <w:name w:val="List Number 3"/>
    <w:basedOn w:val="Normal"/>
    <w:rsid w:val="00BB266D"/>
    <w:pPr>
      <w:numPr>
        <w:numId w:val="9"/>
      </w:numPr>
    </w:pPr>
  </w:style>
  <w:style w:type="paragraph" w:styleId="Numerada4">
    <w:name w:val="List Number 4"/>
    <w:basedOn w:val="Normal"/>
    <w:rsid w:val="00BB266D"/>
    <w:pPr>
      <w:numPr>
        <w:numId w:val="10"/>
      </w:numPr>
    </w:pPr>
  </w:style>
  <w:style w:type="paragraph" w:styleId="Numerada5">
    <w:name w:val="List Number 5"/>
    <w:basedOn w:val="Normal"/>
    <w:rsid w:val="00BB266D"/>
    <w:pPr>
      <w:numPr>
        <w:numId w:val="11"/>
      </w:numPr>
    </w:pPr>
  </w:style>
  <w:style w:type="character" w:styleId="Nmerodelinha">
    <w:name w:val="line number"/>
    <w:basedOn w:val="Fontepargpadro"/>
    <w:rsid w:val="00BB266D"/>
  </w:style>
  <w:style w:type="paragraph" w:styleId="Pr-formataoHTML">
    <w:name w:val="HTML Preformatted"/>
    <w:basedOn w:val="Normal"/>
    <w:rsid w:val="00BB266D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rsid w:val="00BB266D"/>
    <w:pPr>
      <w:spacing w:after="120" w:line="240" w:lineRule="auto"/>
      <w:ind w:firstLine="210"/>
      <w:jc w:val="left"/>
    </w:pPr>
    <w:rPr>
      <w:spacing w:val="0"/>
    </w:rPr>
  </w:style>
  <w:style w:type="paragraph" w:styleId="Primeirorecuodecorpodetexto2">
    <w:name w:val="Body Text First Indent 2"/>
    <w:basedOn w:val="Recuodecorpodetexto"/>
    <w:rsid w:val="00BB266D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rsid w:val="00BB266D"/>
    <w:pPr>
      <w:spacing w:after="120" w:line="480" w:lineRule="auto"/>
      <w:ind w:left="283"/>
    </w:pPr>
  </w:style>
  <w:style w:type="paragraph" w:styleId="Recuodecorpodetexto3">
    <w:name w:val="Body Text Indent 3"/>
    <w:basedOn w:val="Normal"/>
    <w:rsid w:val="00BB266D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rsid w:val="00BB266D"/>
    <w:pPr>
      <w:ind w:left="720"/>
    </w:pPr>
  </w:style>
  <w:style w:type="character" w:styleId="Refdecomentrio">
    <w:name w:val="annotation reference"/>
    <w:basedOn w:val="Fontepargpadro"/>
    <w:semiHidden/>
    <w:rsid w:val="00BB266D"/>
    <w:rPr>
      <w:sz w:val="16"/>
      <w:szCs w:val="16"/>
    </w:rPr>
  </w:style>
  <w:style w:type="character" w:styleId="Refdenotadefim">
    <w:name w:val="endnote reference"/>
    <w:basedOn w:val="Fontepargpadro"/>
    <w:semiHidden/>
    <w:rsid w:val="00BB266D"/>
    <w:rPr>
      <w:vertAlign w:val="superscript"/>
    </w:rPr>
  </w:style>
  <w:style w:type="character" w:styleId="Refdenotaderodap">
    <w:name w:val="footnote reference"/>
    <w:basedOn w:val="Fontepargpadro"/>
    <w:semiHidden/>
    <w:rsid w:val="00BB266D"/>
    <w:rPr>
      <w:vertAlign w:val="superscript"/>
    </w:rPr>
  </w:style>
  <w:style w:type="paragraph" w:styleId="Remetente">
    <w:name w:val="envelope return"/>
    <w:basedOn w:val="Normal"/>
    <w:rsid w:val="00BB266D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BB266D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BB266D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BB266D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BB266D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BB266D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BB266D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BB266D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BB266D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BB266D"/>
    <w:pPr>
      <w:ind w:left="1800" w:hanging="200"/>
    </w:pPr>
  </w:style>
  <w:style w:type="paragraph" w:styleId="Saudao">
    <w:name w:val="Salutation"/>
    <w:basedOn w:val="Normal"/>
    <w:next w:val="Normal"/>
    <w:rsid w:val="00BB266D"/>
  </w:style>
  <w:style w:type="paragraph" w:styleId="Subttulo">
    <w:name w:val="Subtitle"/>
    <w:basedOn w:val="Normal"/>
    <w:qFormat/>
    <w:rsid w:val="00BB266D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basedOn w:val="Fontepargpadro"/>
    <w:rsid w:val="00BB266D"/>
    <w:rPr>
      <w:rFonts w:ascii="Courier New" w:hAnsi="Courier New"/>
      <w:sz w:val="20"/>
      <w:szCs w:val="20"/>
    </w:rPr>
  </w:style>
  <w:style w:type="paragraph" w:styleId="Textodecomentrio">
    <w:name w:val="annotation text"/>
    <w:basedOn w:val="Normal"/>
    <w:semiHidden/>
    <w:rsid w:val="00BB266D"/>
  </w:style>
  <w:style w:type="paragraph" w:styleId="Textodemacro">
    <w:name w:val="macro"/>
    <w:semiHidden/>
    <w:rsid w:val="00BB26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eastAsia="en-US"/>
    </w:rPr>
  </w:style>
  <w:style w:type="paragraph" w:styleId="Textodenotadefim">
    <w:name w:val="endnote text"/>
    <w:basedOn w:val="Normal"/>
    <w:semiHidden/>
    <w:rsid w:val="00BB266D"/>
  </w:style>
  <w:style w:type="paragraph" w:styleId="Textodenotaderodap">
    <w:name w:val="footnote text"/>
    <w:basedOn w:val="Normal"/>
    <w:semiHidden/>
    <w:rsid w:val="00BB266D"/>
  </w:style>
  <w:style w:type="paragraph" w:styleId="Textoembloco">
    <w:name w:val="Block Text"/>
    <w:basedOn w:val="Normal"/>
    <w:rsid w:val="00BB266D"/>
    <w:pPr>
      <w:spacing w:after="120"/>
      <w:ind w:left="1440" w:right="1440"/>
    </w:pPr>
  </w:style>
  <w:style w:type="paragraph" w:styleId="TextosemFormatao">
    <w:name w:val="Plain Text"/>
    <w:basedOn w:val="Normal"/>
    <w:rsid w:val="00BB266D"/>
    <w:rPr>
      <w:rFonts w:ascii="Courier New" w:hAnsi="Courier New" w:cs="Courier New"/>
    </w:rPr>
  </w:style>
  <w:style w:type="paragraph" w:styleId="Ttulo">
    <w:name w:val="Title"/>
    <w:basedOn w:val="Normal"/>
    <w:qFormat/>
    <w:rsid w:val="00BB266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rsid w:val="00BB266D"/>
  </w:style>
  <w:style w:type="paragraph" w:styleId="Ttulodendicedeautoridades">
    <w:name w:val="toa heading"/>
    <w:basedOn w:val="Normal"/>
    <w:next w:val="Normal"/>
    <w:semiHidden/>
    <w:rsid w:val="00BB266D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sid w:val="00BB266D"/>
    <w:rPr>
      <w:rFonts w:cs="Arial"/>
      <w:b/>
      <w:bCs/>
    </w:rPr>
  </w:style>
  <w:style w:type="character" w:styleId="VarivelHTML">
    <w:name w:val="HTML Variable"/>
    <w:basedOn w:val="Fontepargpadro"/>
    <w:rsid w:val="00BB266D"/>
    <w:rPr>
      <w:i/>
      <w:iCs/>
    </w:rPr>
  </w:style>
  <w:style w:type="paragraph" w:customStyle="1" w:styleId="Address1">
    <w:name w:val="Address 1"/>
    <w:basedOn w:val="Normal"/>
    <w:rsid w:val="00BB266D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Address2">
    <w:name w:val="Address 2"/>
    <w:basedOn w:val="Normal"/>
    <w:rsid w:val="00BB266D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SectionSubtitle">
    <w:name w:val="Section Subtitle"/>
    <w:basedOn w:val="Normal"/>
    <w:next w:val="Normal"/>
    <w:rsid w:val="00BB266D"/>
    <w:pPr>
      <w:spacing w:before="220" w:line="220" w:lineRule="atLeast"/>
    </w:pPr>
    <w:rPr>
      <w:rFonts w:ascii="Arial Black" w:eastAsia="Times New Roman" w:hAnsi="Arial Black"/>
      <w:b/>
      <w:lang w:val="en-US"/>
    </w:rPr>
  </w:style>
  <w:style w:type="paragraph" w:styleId="Textodebalo">
    <w:name w:val="Balloon Text"/>
    <w:basedOn w:val="Normal"/>
    <w:semiHidden/>
    <w:rsid w:val="00145C4B"/>
    <w:rPr>
      <w:rFonts w:ascii="Tahoma" w:hAnsi="Tahoma" w:cs="Tahoma"/>
      <w:sz w:val="16"/>
      <w:szCs w:val="16"/>
    </w:rPr>
  </w:style>
  <w:style w:type="character" w:customStyle="1" w:styleId="lt-line-clampline">
    <w:name w:val="lt-line-clamp__line"/>
    <w:basedOn w:val="Fontepargpadro"/>
    <w:rsid w:val="00A13319"/>
  </w:style>
  <w:style w:type="character" w:customStyle="1" w:styleId="background-details">
    <w:name w:val="background-details"/>
    <w:basedOn w:val="Fontepargpadro"/>
    <w:rsid w:val="009A2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%20Docs%20-%20Jeferson\__cv_Jefers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9E065-B374-43EF-A190-A33C4621D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__cv_Jeferson.dot</Template>
  <TotalTime>2820</TotalTime>
  <Pages>3</Pages>
  <Words>1190</Words>
  <Characters>6431</Characters>
  <Application>Microsoft Office Word</Application>
  <DocSecurity>0</DocSecurity>
  <PresentationFormat/>
  <Lines>53</Lines>
  <Paragraphs>15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</dc:creator>
  <cp:lastModifiedBy>T_DISYS.Jeferson Rodrigues</cp:lastModifiedBy>
  <cp:revision>47</cp:revision>
  <cp:lastPrinted>2018-06-07T18:01:00Z</cp:lastPrinted>
  <dcterms:created xsi:type="dcterms:W3CDTF">2018-05-16T20:41:00Z</dcterms:created>
  <dcterms:modified xsi:type="dcterms:W3CDTF">2019-01-24T14:09:00Z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TC010469081046</vt:lpwstr>
  </property>
</Properties>
</file>