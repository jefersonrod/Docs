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7600" w14:textId="77777777" w:rsidR="00394A6D" w:rsidRPr="0040759C" w:rsidRDefault="0092628A">
      <w:pPr>
        <w:pStyle w:val="Ttulo"/>
        <w:rPr>
          <w:lang w:val="pt-BR"/>
        </w:rPr>
      </w:pPr>
      <w:sdt>
        <w:sdtPr>
          <w:rPr>
            <w:lang w:val="pt-BR"/>
          </w:rPr>
          <w:alias w:val="Insira seu nome:"/>
          <w:tag w:val=""/>
          <w:id w:val="-328297061"/>
          <w:placeholder>
            <w:docPart w:val="0FBC54917E594D68B64994A4DA9EF7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00FEF">
            <w:rPr>
              <w:lang w:val="pt-BR"/>
            </w:rPr>
            <w:t>Caio da Silveira Rodrigues</w:t>
          </w:r>
        </w:sdtContent>
      </w:sdt>
    </w:p>
    <w:p w14:paraId="57042EC3" w14:textId="3657F24F" w:rsidR="00886E80" w:rsidRPr="0040759C" w:rsidRDefault="00400FEF">
      <w:pPr>
        <w:rPr>
          <w:lang w:val="pt-BR"/>
        </w:rPr>
      </w:pPr>
      <w:r>
        <w:rPr>
          <w:lang w:val="pt-BR"/>
        </w:rPr>
        <w:t>Rua Bartolomeu Lourenço de Gusmão, 123 - Hauer</w:t>
      </w:r>
      <w:r w:rsidR="00CC75DB" w:rsidRPr="0040759C">
        <w:rPr>
          <w:lang w:val="pt-BR" w:bidi="pt-BR"/>
        </w:rPr>
        <w:t xml:space="preserve">, </w:t>
      </w:r>
      <w:r>
        <w:rPr>
          <w:lang w:val="pt-BR"/>
        </w:rPr>
        <w:t xml:space="preserve">Curitiba/PR </w:t>
      </w:r>
      <w:r w:rsidR="00C4182D">
        <w:rPr>
          <w:lang w:val="pt-BR"/>
        </w:rPr>
        <w:t xml:space="preserve">- CEP </w:t>
      </w:r>
      <w:r>
        <w:rPr>
          <w:lang w:val="pt-BR"/>
        </w:rPr>
        <w:t>81610-060</w:t>
      </w:r>
      <w:r w:rsidR="00CC75DB" w:rsidRPr="0040759C">
        <w:rPr>
          <w:lang w:val="pt-BR" w:bidi="pt-BR"/>
        </w:rPr>
        <w:t> </w:t>
      </w:r>
      <w:r>
        <w:rPr>
          <w:lang w:val="pt-BR" w:bidi="pt-BR"/>
        </w:rPr>
        <w:br/>
      </w:r>
      <w:r>
        <w:rPr>
          <w:lang w:val="pt-BR"/>
        </w:rPr>
        <w:t>(41)9</w:t>
      </w:r>
      <w:r w:rsidR="0035390D">
        <w:rPr>
          <w:lang w:val="pt-BR"/>
        </w:rPr>
        <w:t xml:space="preserve"> </w:t>
      </w:r>
      <w:r>
        <w:rPr>
          <w:lang w:val="pt-BR"/>
        </w:rPr>
        <w:t>8887-8839</w:t>
      </w:r>
      <w:r w:rsidR="00CC75DB" w:rsidRPr="0040759C">
        <w:rPr>
          <w:lang w:val="pt-BR" w:bidi="pt-BR"/>
        </w:rPr>
        <w:t> | </w:t>
      </w:r>
      <w:hyperlink r:id="rId7" w:history="1">
        <w:r w:rsidR="00886E80" w:rsidRPr="0002177D">
          <w:rPr>
            <w:rStyle w:val="Hyperlink"/>
            <w:lang w:val="pt-BR"/>
          </w:rPr>
          <w:t>caio.srodrigues@hotmail.com</w:t>
        </w:r>
      </w:hyperlink>
      <w:r w:rsidR="00886E80">
        <w:rPr>
          <w:lang w:val="pt-BR"/>
        </w:rPr>
        <w:br/>
        <w:t xml:space="preserve">Solteiro – 19 anos </w:t>
      </w:r>
      <w:r w:rsidR="0035390D">
        <w:rPr>
          <w:lang w:val="pt-BR"/>
        </w:rPr>
        <w:t>–</w:t>
      </w:r>
      <w:r w:rsidR="00886E80">
        <w:rPr>
          <w:lang w:val="pt-BR"/>
        </w:rPr>
        <w:t xml:space="preserve"> Ha</w:t>
      </w:r>
      <w:r w:rsidR="0035390D">
        <w:rPr>
          <w:lang w:val="pt-BR"/>
        </w:rPr>
        <w:t>bilitação categoria B</w:t>
      </w:r>
    </w:p>
    <w:sdt>
      <w:sdtPr>
        <w:rPr>
          <w:lang w:val="pt-BR"/>
        </w:rPr>
        <w:alias w:val="Objetivo:"/>
        <w:tag w:val="Objetivo:"/>
        <w:id w:val="-736782104"/>
        <w:placeholder>
          <w:docPart w:val="062FF0515F3E4C789BF430344E00187A"/>
        </w:placeholder>
        <w:temporary/>
        <w:showingPlcHdr/>
        <w15:appearance w15:val="hidden"/>
      </w:sdtPr>
      <w:sdtEndPr/>
      <w:sdtContent>
        <w:p w14:paraId="4FBD1902" w14:textId="77777777" w:rsidR="00394A6D" w:rsidRPr="0040759C" w:rsidRDefault="007D00B3">
          <w:pPr>
            <w:pStyle w:val="Ttulo1"/>
            <w:rPr>
              <w:lang w:val="pt-BR"/>
            </w:rPr>
          </w:pPr>
          <w:r w:rsidRPr="0040759C">
            <w:rPr>
              <w:lang w:val="pt-BR" w:bidi="pt-BR"/>
            </w:rPr>
            <w:t>Objetivo</w:t>
          </w:r>
        </w:p>
      </w:sdtContent>
    </w:sdt>
    <w:p w14:paraId="247543CF" w14:textId="77777777" w:rsidR="00394A6D" w:rsidRPr="0040759C" w:rsidRDefault="00C4182D" w:rsidP="00DD4208">
      <w:pPr>
        <w:pStyle w:val="Commarcadores"/>
        <w:rPr>
          <w:lang w:val="pt-BR"/>
        </w:rPr>
      </w:pPr>
      <w:r>
        <w:rPr>
          <w:lang w:val="pt-BR"/>
        </w:rPr>
        <w:t>Iniciar a minha carreira profissional e u</w:t>
      </w:r>
      <w:r w:rsidR="00400FEF">
        <w:rPr>
          <w:lang w:val="pt-BR"/>
        </w:rPr>
        <w:t>tilizar meus conhecimentos técnicos para contribuir com a equipe e atingir os resultados esperados</w:t>
      </w:r>
      <w:r>
        <w:rPr>
          <w:lang w:val="pt-BR"/>
        </w:rPr>
        <w:t>.</w:t>
      </w:r>
    </w:p>
    <w:sdt>
      <w:sdtPr>
        <w:rPr>
          <w:lang w:val="pt-BR"/>
        </w:rPr>
        <w:alias w:val="Formação:"/>
        <w:tag w:val="Escolaridade:"/>
        <w:id w:val="1513793667"/>
        <w:placeholder>
          <w:docPart w:val="DD2BD0D6D30846D490216DDDB140B776"/>
        </w:placeholder>
        <w:temporary/>
        <w:showingPlcHdr/>
        <w15:appearance w15:val="hidden"/>
      </w:sdtPr>
      <w:sdtEndPr/>
      <w:sdtContent>
        <w:p w14:paraId="41B72D1F" w14:textId="77777777" w:rsidR="00394A6D" w:rsidRPr="0040759C" w:rsidRDefault="007D00B3">
          <w:pPr>
            <w:pStyle w:val="Ttulo1"/>
            <w:rPr>
              <w:lang w:val="pt-BR"/>
            </w:rPr>
          </w:pPr>
          <w:r w:rsidRPr="0040759C">
            <w:rPr>
              <w:lang w:val="pt-BR" w:bidi="pt-BR"/>
            </w:rPr>
            <w:t>Formação</w:t>
          </w:r>
        </w:p>
      </w:sdtContent>
    </w:sdt>
    <w:p w14:paraId="2B4ADEB2" w14:textId="77777777" w:rsidR="00394A6D" w:rsidRDefault="00400FEF">
      <w:pPr>
        <w:pStyle w:val="Ttulo2"/>
        <w:rPr>
          <w:lang w:val="pt-BR"/>
        </w:rPr>
      </w:pPr>
      <w:r>
        <w:rPr>
          <w:lang w:val="pt-BR"/>
        </w:rPr>
        <w:t>Analise e desenvolvimento de sistemas</w:t>
      </w:r>
      <w:r w:rsidR="007D00B3" w:rsidRPr="0040759C">
        <w:rPr>
          <w:lang w:val="pt-BR" w:bidi="pt-BR"/>
        </w:rPr>
        <w:t> | </w:t>
      </w:r>
      <w:r>
        <w:rPr>
          <w:lang w:val="pt-BR"/>
        </w:rPr>
        <w:t>2020</w:t>
      </w:r>
      <w:r w:rsidR="007D00B3" w:rsidRPr="0040759C">
        <w:rPr>
          <w:lang w:val="pt-BR" w:bidi="pt-BR"/>
        </w:rPr>
        <w:t> | </w:t>
      </w:r>
      <w:r>
        <w:rPr>
          <w:lang w:val="pt-BR"/>
        </w:rPr>
        <w:t>Estácio</w:t>
      </w:r>
    </w:p>
    <w:p w14:paraId="724E23BC" w14:textId="77777777" w:rsidR="00400FEF" w:rsidRPr="00400FEF" w:rsidRDefault="00400FEF">
      <w:pPr>
        <w:pStyle w:val="Ttulo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  <w:lang w:val="pt-BR" w:bidi="pt-BR"/>
        </w:rPr>
      </w:pPr>
      <w:r w:rsidRPr="00400FEF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  <w:lang w:val="pt-BR" w:bidi="pt-BR"/>
        </w:rPr>
        <w:t>(em andamento)</w:t>
      </w:r>
    </w:p>
    <w:p w14:paraId="3ABDD1AB" w14:textId="77777777" w:rsidR="00394A6D" w:rsidRPr="0040759C" w:rsidRDefault="00400FEF">
      <w:pPr>
        <w:pStyle w:val="Ttulo2"/>
        <w:rPr>
          <w:lang w:val="pt-BR"/>
        </w:rPr>
      </w:pPr>
      <w:r>
        <w:rPr>
          <w:lang w:val="pt-BR"/>
        </w:rPr>
        <w:t>Técnico em informática</w:t>
      </w:r>
      <w:r w:rsidR="007D00B3" w:rsidRPr="0040759C">
        <w:rPr>
          <w:lang w:val="pt-BR" w:bidi="pt-BR"/>
        </w:rPr>
        <w:t> | </w:t>
      </w:r>
      <w:r>
        <w:rPr>
          <w:lang w:val="pt-BR"/>
        </w:rPr>
        <w:t>2018</w:t>
      </w:r>
      <w:r w:rsidR="007D00B3" w:rsidRPr="0040759C">
        <w:rPr>
          <w:lang w:val="pt-BR" w:bidi="pt-BR"/>
        </w:rPr>
        <w:t> | </w:t>
      </w:r>
      <w:r>
        <w:rPr>
          <w:lang w:val="pt-BR"/>
        </w:rPr>
        <w:t>Senai</w:t>
      </w:r>
    </w:p>
    <w:p w14:paraId="1F215607" w14:textId="77777777" w:rsidR="001E0869" w:rsidRPr="0040759C" w:rsidRDefault="001E0869" w:rsidP="001E0869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>(concluído)</w:t>
      </w:r>
    </w:p>
    <w:p w14:paraId="5CEE1A44" w14:textId="77777777" w:rsidR="00394A6D" w:rsidRPr="0040759C" w:rsidRDefault="00394A6D" w:rsidP="001E0869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sdt>
      <w:sdtPr>
        <w:rPr>
          <w:lang w:val="pt-BR"/>
        </w:rPr>
        <w:alias w:val="Habilidades e conhecimentos:"/>
        <w:tag w:val="Habilidades e conhecimentos:"/>
        <w:id w:val="495469907"/>
        <w:placeholder>
          <w:docPart w:val="C5AA12262DDD451AB6ECE4E5F9380229"/>
        </w:placeholder>
        <w:temporary/>
        <w:showingPlcHdr/>
        <w15:appearance w15:val="hidden"/>
      </w:sdtPr>
      <w:sdtEndPr/>
      <w:sdtContent>
        <w:p w14:paraId="357286BC" w14:textId="77777777" w:rsidR="00394A6D" w:rsidRPr="0040759C" w:rsidRDefault="007D00B3">
          <w:pPr>
            <w:pStyle w:val="Ttulo1"/>
            <w:rPr>
              <w:lang w:val="pt-BR"/>
            </w:rPr>
          </w:pPr>
          <w:r w:rsidRPr="0040759C">
            <w:rPr>
              <w:lang w:val="pt-BR" w:bidi="pt-BR"/>
            </w:rPr>
            <w:t>Habilidades e Conhecimentos</w:t>
          </w:r>
        </w:p>
      </w:sdtContent>
    </w:sdt>
    <w:p w14:paraId="05A7A095" w14:textId="77777777" w:rsidR="00394A6D" w:rsidRPr="0040759C" w:rsidRDefault="001E0869">
      <w:pPr>
        <w:pStyle w:val="Ttulo2"/>
        <w:rPr>
          <w:lang w:val="pt-BR"/>
        </w:rPr>
      </w:pPr>
      <w:r>
        <w:rPr>
          <w:lang w:val="pt-BR"/>
        </w:rPr>
        <w:t>Hardware</w:t>
      </w:r>
    </w:p>
    <w:p w14:paraId="0AC83625" w14:textId="31EF1B4D" w:rsidR="00394A6D" w:rsidRPr="0040759C" w:rsidRDefault="001E0869">
      <w:pPr>
        <w:pStyle w:val="Commarcadores"/>
        <w:rPr>
          <w:lang w:val="pt-BR"/>
        </w:rPr>
      </w:pPr>
      <w:r>
        <w:rPr>
          <w:lang w:val="pt-BR"/>
        </w:rPr>
        <w:t>Manutenção de computadores, instalação de sistemas operacionais, configuração do equipamento em rede e atualização de aplicativos</w:t>
      </w:r>
      <w:r w:rsidR="00202043">
        <w:rPr>
          <w:lang w:val="pt-BR"/>
        </w:rPr>
        <w:t>, domínio d</w:t>
      </w:r>
      <w:r w:rsidR="008815BB">
        <w:rPr>
          <w:lang w:val="pt-BR"/>
        </w:rPr>
        <w:t>o</w:t>
      </w:r>
      <w:r w:rsidR="00202043">
        <w:rPr>
          <w:lang w:val="pt-BR"/>
        </w:rPr>
        <w:t xml:space="preserve"> Windows (XP, 7, </w:t>
      </w:r>
      <w:r w:rsidR="008815BB">
        <w:rPr>
          <w:lang w:val="pt-BR"/>
        </w:rPr>
        <w:t xml:space="preserve">8 e </w:t>
      </w:r>
      <w:bookmarkStart w:id="0" w:name="_GoBack"/>
      <w:bookmarkEnd w:id="0"/>
      <w:r w:rsidR="00202043">
        <w:rPr>
          <w:lang w:val="pt-BR"/>
        </w:rPr>
        <w:t>10).</w:t>
      </w:r>
    </w:p>
    <w:p w14:paraId="3DD1DDE4" w14:textId="77777777" w:rsidR="00394A6D" w:rsidRPr="0040759C" w:rsidRDefault="001E0869">
      <w:pPr>
        <w:pStyle w:val="Ttulo2"/>
        <w:rPr>
          <w:lang w:val="pt-BR"/>
        </w:rPr>
      </w:pPr>
      <w:r>
        <w:rPr>
          <w:lang w:val="pt-BR"/>
        </w:rPr>
        <w:t>REdes</w:t>
      </w:r>
    </w:p>
    <w:p w14:paraId="373A535D" w14:textId="77777777" w:rsidR="00394A6D" w:rsidRPr="0040759C" w:rsidRDefault="00202043">
      <w:pPr>
        <w:pStyle w:val="Commarcadores"/>
        <w:rPr>
          <w:lang w:val="pt-BR"/>
        </w:rPr>
      </w:pPr>
      <w:r>
        <w:rPr>
          <w:lang w:val="pt-BR"/>
        </w:rPr>
        <w:t xml:space="preserve">Instalação e configuração de redes (TCP-IP, DNS, DHCP,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</w:t>
      </w:r>
    </w:p>
    <w:p w14:paraId="539CE0F7" w14:textId="77777777" w:rsidR="00394A6D" w:rsidRPr="0040759C" w:rsidRDefault="00202043">
      <w:pPr>
        <w:pStyle w:val="Ttulo2"/>
        <w:rPr>
          <w:lang w:val="pt-BR"/>
        </w:rPr>
      </w:pPr>
      <w:r>
        <w:rPr>
          <w:lang w:val="pt-BR"/>
        </w:rPr>
        <w:t>desenvolvimento</w:t>
      </w:r>
    </w:p>
    <w:p w14:paraId="446F36D3" w14:textId="77777777" w:rsidR="00394A6D" w:rsidRPr="0040759C" w:rsidRDefault="00202043">
      <w:pPr>
        <w:pStyle w:val="Commarcadores"/>
        <w:rPr>
          <w:lang w:val="pt-BR"/>
        </w:rPr>
      </w:pPr>
      <w:r>
        <w:rPr>
          <w:lang w:val="pt-BR"/>
        </w:rPr>
        <w:t xml:space="preserve">Possuo bons conhecimentos em lógica de programação e raciocínio lógico, tenho conhecimento das linguagens C#, HTML,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C.</w:t>
      </w:r>
    </w:p>
    <w:p w14:paraId="79972759" w14:textId="77777777" w:rsidR="00394A6D" w:rsidRPr="0040759C" w:rsidRDefault="00202043">
      <w:pPr>
        <w:pStyle w:val="Ttulo2"/>
        <w:rPr>
          <w:lang w:val="pt-BR"/>
        </w:rPr>
      </w:pPr>
      <w:r>
        <w:rPr>
          <w:lang w:val="pt-BR"/>
        </w:rPr>
        <w:t>Pacote Office</w:t>
      </w:r>
    </w:p>
    <w:p w14:paraId="36CD7459" w14:textId="77777777" w:rsidR="00394A6D" w:rsidRDefault="00202043">
      <w:pPr>
        <w:pStyle w:val="Commarcadores"/>
        <w:rPr>
          <w:lang w:val="pt-BR"/>
        </w:rPr>
      </w:pPr>
      <w:r>
        <w:rPr>
          <w:lang w:val="pt-BR"/>
        </w:rPr>
        <w:t>Domínio do pacote office (Word, Excel. PowerPoint)</w:t>
      </w:r>
    </w:p>
    <w:p w14:paraId="02F54D48" w14:textId="77777777" w:rsidR="00202043" w:rsidRPr="0040759C" w:rsidRDefault="00202043" w:rsidP="00202043">
      <w:pPr>
        <w:pStyle w:val="Ttulo2"/>
        <w:rPr>
          <w:lang w:val="pt-BR"/>
        </w:rPr>
      </w:pPr>
      <w:r>
        <w:rPr>
          <w:lang w:val="pt-BR"/>
        </w:rPr>
        <w:t>Habilidades</w:t>
      </w:r>
      <w:r>
        <w:rPr>
          <w:lang w:val="pt-BR"/>
        </w:rPr>
        <w:t xml:space="preserve"> </w:t>
      </w:r>
      <w:r>
        <w:rPr>
          <w:lang w:val="pt-BR"/>
        </w:rPr>
        <w:t>interpessoais</w:t>
      </w:r>
    </w:p>
    <w:p w14:paraId="17A2798F" w14:textId="77777777" w:rsidR="00202043" w:rsidRPr="00202043" w:rsidRDefault="00202043" w:rsidP="00202043">
      <w:pPr>
        <w:pStyle w:val="Commarcadores"/>
        <w:numPr>
          <w:ilvl w:val="0"/>
          <w:numId w:val="0"/>
        </w:numPr>
        <w:ind w:left="360"/>
        <w:rPr>
          <w:lang w:val="pt-BR"/>
        </w:rPr>
      </w:pPr>
      <w:r w:rsidRPr="00202043">
        <w:rPr>
          <w:lang w:val="pt-BR"/>
        </w:rPr>
        <w:t>Sou comunicativo, pró ativo e tenho facilidade de trabalhar em grupo</w:t>
      </w:r>
    </w:p>
    <w:p w14:paraId="4F1E117B" w14:textId="77777777" w:rsidR="00394A6D" w:rsidRPr="0040759C" w:rsidRDefault="00202043">
      <w:pPr>
        <w:pStyle w:val="Ttulo1"/>
        <w:rPr>
          <w:lang w:val="pt-BR"/>
        </w:rPr>
      </w:pPr>
      <w:r>
        <w:rPr>
          <w:lang w:val="pt-BR"/>
        </w:rPr>
        <w:t>Cursos Livres</w:t>
      </w:r>
    </w:p>
    <w:p w14:paraId="4F9184CF" w14:textId="77777777" w:rsidR="00394A6D" w:rsidRDefault="00202043">
      <w:pPr>
        <w:pStyle w:val="Commarcadores"/>
        <w:rPr>
          <w:lang w:val="pt-BR"/>
        </w:rPr>
      </w:pPr>
      <w:r w:rsidRPr="00202043">
        <w:rPr>
          <w:lang w:val="pt-BR"/>
        </w:rPr>
        <w:t>IT Essentials (Cisco – Concluído)</w:t>
      </w:r>
    </w:p>
    <w:p w14:paraId="1CA0CCF9" w14:textId="77777777" w:rsidR="00202043" w:rsidRPr="00202043" w:rsidRDefault="00202043" w:rsidP="00202043">
      <w:pPr>
        <w:pStyle w:val="Commarcadores"/>
        <w:rPr>
          <w:lang w:val="pt-BR"/>
        </w:rPr>
      </w:pPr>
      <w:r w:rsidRPr="00202043">
        <w:rPr>
          <w:lang w:val="pt-BR"/>
        </w:rPr>
        <w:t>Programação em C# 117 Horas (Fundação Bradesco)</w:t>
      </w:r>
    </w:p>
    <w:p w14:paraId="5FE422C7" w14:textId="77777777" w:rsidR="00202043" w:rsidRPr="00202043" w:rsidRDefault="00202043" w:rsidP="00202043">
      <w:pPr>
        <w:pStyle w:val="Commarcadores"/>
        <w:rPr>
          <w:lang w:val="pt-BR"/>
        </w:rPr>
      </w:pPr>
      <w:r w:rsidRPr="00202043">
        <w:rPr>
          <w:lang w:val="pt-BR"/>
        </w:rPr>
        <w:t>Introdução a Programação em C 8 Horas (</w:t>
      </w:r>
      <w:proofErr w:type="spellStart"/>
      <w:r w:rsidRPr="00202043">
        <w:rPr>
          <w:lang w:val="pt-BR"/>
        </w:rPr>
        <w:t>Learn</w:t>
      </w:r>
      <w:proofErr w:type="spellEnd"/>
      <w:r>
        <w:rPr>
          <w:lang w:val="pt-BR"/>
        </w:rPr>
        <w:t xml:space="preserve"> C</w:t>
      </w:r>
      <w:r w:rsidRPr="00202043">
        <w:rPr>
          <w:lang w:val="pt-BR"/>
        </w:rPr>
        <w:t>af</w:t>
      </w:r>
      <w:r>
        <w:rPr>
          <w:lang w:val="pt-BR"/>
        </w:rPr>
        <w:t>é</w:t>
      </w:r>
      <w:r w:rsidRPr="00202043">
        <w:rPr>
          <w:lang w:val="pt-BR"/>
        </w:rPr>
        <w:t xml:space="preserve"> Ensino Online)</w:t>
      </w:r>
    </w:p>
    <w:p w14:paraId="4E172095" w14:textId="77777777" w:rsidR="00202043" w:rsidRDefault="00202043" w:rsidP="00202043">
      <w:pPr>
        <w:pStyle w:val="Commarcadores"/>
        <w:rPr>
          <w:lang w:val="pt-BR"/>
        </w:rPr>
      </w:pPr>
      <w:r w:rsidRPr="00202043">
        <w:rPr>
          <w:lang w:val="pt-BR"/>
        </w:rPr>
        <w:t>HTML – Básico 11 Horas (Fundação Bradesco)</w:t>
      </w:r>
    </w:p>
    <w:p w14:paraId="6849CA5F" w14:textId="77777777" w:rsidR="00202043" w:rsidRPr="00202043" w:rsidRDefault="00202043" w:rsidP="00C4182D">
      <w:pPr>
        <w:pStyle w:val="Commarcadores"/>
        <w:rPr>
          <w:lang w:val="pt-BR"/>
        </w:rPr>
      </w:pPr>
      <w:r w:rsidRPr="00202043">
        <w:rPr>
          <w:lang w:val="pt-BR"/>
        </w:rPr>
        <w:t xml:space="preserve">Banco de Dados com MySQL </w:t>
      </w:r>
      <w:r w:rsidRPr="00202043">
        <w:rPr>
          <w:lang w:val="pt-BR"/>
        </w:rPr>
        <w:t>–</w:t>
      </w:r>
      <w:r w:rsidRPr="00202043">
        <w:rPr>
          <w:lang w:val="pt-BR"/>
        </w:rPr>
        <w:t xml:space="preserve"> </w:t>
      </w:r>
      <w:r w:rsidRPr="00202043">
        <w:rPr>
          <w:lang w:val="pt-BR"/>
        </w:rPr>
        <w:t>(</w:t>
      </w:r>
      <w:r w:rsidRPr="00202043">
        <w:rPr>
          <w:lang w:val="pt-BR"/>
        </w:rPr>
        <w:t>Curso em Vídeo</w:t>
      </w:r>
      <w:r w:rsidRPr="00202043">
        <w:rPr>
          <w:lang w:val="pt-BR"/>
        </w:rPr>
        <w:t xml:space="preserve"> – em andamento)</w:t>
      </w:r>
    </w:p>
    <w:p w14:paraId="71E57AF8" w14:textId="77777777" w:rsidR="00202043" w:rsidRPr="0040759C" w:rsidRDefault="00202043" w:rsidP="00202043">
      <w:pPr>
        <w:pStyle w:val="Ttulo1"/>
        <w:rPr>
          <w:lang w:val="pt-BR"/>
        </w:rPr>
      </w:pPr>
      <w:r>
        <w:rPr>
          <w:lang w:val="pt-BR"/>
        </w:rPr>
        <w:t>Idiomas</w:t>
      </w:r>
    </w:p>
    <w:p w14:paraId="0BAB81D8" w14:textId="77777777" w:rsidR="00D56207" w:rsidRPr="00202043" w:rsidRDefault="00202043" w:rsidP="00202043">
      <w:pPr>
        <w:pStyle w:val="Commarcadores"/>
        <w:numPr>
          <w:ilvl w:val="0"/>
          <w:numId w:val="20"/>
        </w:numPr>
        <w:rPr>
          <w:lang w:val="pt-BR"/>
        </w:rPr>
      </w:pPr>
      <w:r>
        <w:rPr>
          <w:lang w:val="pt-BR"/>
        </w:rPr>
        <w:t>Inglês intermediário.</w:t>
      </w:r>
    </w:p>
    <w:sectPr w:rsidR="00D56207" w:rsidRPr="00202043" w:rsidSect="0040759C">
      <w:footerReference w:type="defaul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DC527" w14:textId="77777777" w:rsidR="0092628A" w:rsidRDefault="0092628A">
      <w:pPr>
        <w:spacing w:after="0"/>
      </w:pPr>
      <w:r>
        <w:separator/>
      </w:r>
    </w:p>
  </w:endnote>
  <w:endnote w:type="continuationSeparator" w:id="0">
    <w:p w14:paraId="3D7B789E" w14:textId="77777777" w:rsidR="0092628A" w:rsidRDefault="00926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90993" w14:textId="77777777" w:rsidR="00394A6D" w:rsidRDefault="007D00B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E5E5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21E93" w14:textId="77777777" w:rsidR="0092628A" w:rsidRDefault="0092628A">
      <w:pPr>
        <w:spacing w:after="0"/>
      </w:pPr>
      <w:r>
        <w:separator/>
      </w:r>
    </w:p>
  </w:footnote>
  <w:footnote w:type="continuationSeparator" w:id="0">
    <w:p w14:paraId="49DF6B38" w14:textId="77777777" w:rsidR="0092628A" w:rsidRDefault="009262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B71B5C"/>
    <w:multiLevelType w:val="hybridMultilevel"/>
    <w:tmpl w:val="B246C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EF"/>
    <w:rsid w:val="000837C7"/>
    <w:rsid w:val="001E0869"/>
    <w:rsid w:val="00202043"/>
    <w:rsid w:val="0035390D"/>
    <w:rsid w:val="00374627"/>
    <w:rsid w:val="00394A6D"/>
    <w:rsid w:val="003F19B9"/>
    <w:rsid w:val="00400FEF"/>
    <w:rsid w:val="0040759C"/>
    <w:rsid w:val="004476A1"/>
    <w:rsid w:val="005114E7"/>
    <w:rsid w:val="005E5E55"/>
    <w:rsid w:val="00616068"/>
    <w:rsid w:val="006E401C"/>
    <w:rsid w:val="00717D79"/>
    <w:rsid w:val="0077621B"/>
    <w:rsid w:val="007963CE"/>
    <w:rsid w:val="007D00B3"/>
    <w:rsid w:val="008815BB"/>
    <w:rsid w:val="00886E80"/>
    <w:rsid w:val="008916B6"/>
    <w:rsid w:val="008E10EB"/>
    <w:rsid w:val="0092628A"/>
    <w:rsid w:val="009763C8"/>
    <w:rsid w:val="00A477B3"/>
    <w:rsid w:val="00A8131A"/>
    <w:rsid w:val="00B769EE"/>
    <w:rsid w:val="00BD7DE6"/>
    <w:rsid w:val="00C16782"/>
    <w:rsid w:val="00C4182D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6BEF1"/>
  <w15:chartTrackingRefBased/>
  <w15:docId w15:val="{5883C733-F8AF-4997-A147-C55A491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Ttulo1">
    <w:name w:val="heading 1"/>
    <w:basedOn w:val="Normal"/>
    <w:link w:val="Ttulo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sid w:val="008916B6"/>
    <w:rPr>
      <w:color w:val="707070" w:themeColor="accent3" w:themeShade="BF"/>
    </w:rPr>
  </w:style>
  <w:style w:type="paragraph" w:styleId="Commarcador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</w:pPr>
    <w:rPr>
      <w:color w:val="141414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141414" w:themeColor="accent1"/>
    </w:rPr>
  </w:style>
  <w:style w:type="character" w:styleId="Refdecomentrio">
    <w:name w:val="annotation reference"/>
    <w:basedOn w:val="Fontepargpadro"/>
    <w:uiPriority w:val="99"/>
    <w:semiHidden/>
    <w:unhideWhenUsed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auto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</w:rPr>
  </w:style>
  <w:style w:type="character" w:customStyle="1" w:styleId="Ttulo1Char">
    <w:name w:val="Título 1 Char"/>
    <w:basedOn w:val="Fontepargpadro"/>
    <w:link w:val="Ttulo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75DB"/>
  </w:style>
  <w:style w:type="paragraph" w:styleId="Textoembloco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75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75DB"/>
  </w:style>
  <w:style w:type="paragraph" w:styleId="Corpodetexto2">
    <w:name w:val="Body Text 2"/>
    <w:basedOn w:val="Normal"/>
    <w:link w:val="Corpodetexto2Char"/>
    <w:uiPriority w:val="99"/>
    <w:semiHidden/>
    <w:unhideWhenUsed/>
    <w:rsid w:val="00CC75D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75DB"/>
  </w:style>
  <w:style w:type="paragraph" w:styleId="Corpodetexto3">
    <w:name w:val="Body Text 3"/>
    <w:basedOn w:val="Normal"/>
    <w:link w:val="Corpodetexto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75D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75DB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75DB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75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75DB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75DB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75DB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75D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CC75DB"/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1"/>
    <w:semiHidden/>
    <w:unhideWhenUsed/>
    <w:qFormat/>
    <w:rsid w:val="00CC75DB"/>
  </w:style>
  <w:style w:type="character" w:customStyle="1" w:styleId="DataChar">
    <w:name w:val="Data Char"/>
    <w:basedOn w:val="Fontepargpadro"/>
    <w:link w:val="Data"/>
    <w:uiPriority w:val="1"/>
    <w:semiHidden/>
    <w:rsid w:val="00CC75DB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75D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75DB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75DB"/>
  </w:style>
  <w:style w:type="character" w:styleId="nfase">
    <w:name w:val="Emphasis"/>
    <w:basedOn w:val="Fontepargpadro"/>
    <w:uiPriority w:val="20"/>
    <w:semiHidden/>
    <w:unhideWhenUsed/>
    <w:qFormat/>
    <w:rsid w:val="00CC75D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75D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75DB"/>
    <w:rPr>
      <w:szCs w:val="20"/>
    </w:r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75DB"/>
  </w:style>
  <w:style w:type="paragraph" w:styleId="EndereoHTML">
    <w:name w:val="HTML Address"/>
    <w:basedOn w:val="Normal"/>
    <w:link w:val="Endereo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75DB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75D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75D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75D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Fontepargpadro"/>
    <w:uiPriority w:val="99"/>
    <w:unhideWhenUsed/>
    <w:rsid w:val="00CC75DB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C75DB"/>
    <w:rPr>
      <w:i/>
      <w:iCs/>
      <w:color w:val="14141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erad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75D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75DB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75DB"/>
  </w:style>
  <w:style w:type="character" w:styleId="Nmerodepgina">
    <w:name w:val="page number"/>
    <w:basedOn w:val="Fontepargpadro"/>
    <w:uiPriority w:val="99"/>
    <w:semiHidden/>
    <w:unhideWhenUsed/>
    <w:rsid w:val="00CC75DB"/>
  </w:style>
  <w:style w:type="table" w:styleId="TabelaSimples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75D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CC75DB"/>
    <w:rPr>
      <w:i/>
      <w:iCs/>
    </w:rPr>
  </w:style>
  <w:style w:type="paragraph" w:styleId="Saudao">
    <w:name w:val="Salutation"/>
    <w:basedOn w:val="Normal"/>
    <w:next w:val="Normal"/>
    <w:link w:val="SaudaoChar"/>
    <w:uiPriority w:val="2"/>
    <w:semiHidden/>
    <w:unhideWhenUsed/>
    <w:qFormat/>
    <w:rsid w:val="00CC75DB"/>
  </w:style>
  <w:style w:type="character" w:customStyle="1" w:styleId="SaudaoChar">
    <w:name w:val="Saudação Char"/>
    <w:basedOn w:val="Fontepargpadro"/>
    <w:link w:val="Saudao"/>
    <w:uiPriority w:val="2"/>
    <w:semiHidden/>
    <w:rsid w:val="00CC75DB"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2"/>
    <w:semiHidden/>
    <w:rsid w:val="00CC75DB"/>
  </w:style>
  <w:style w:type="character" w:styleId="HiperlinkInteligente">
    <w:name w:val="Smart Hyperlink"/>
    <w:basedOn w:val="Fontepargpadro"/>
    <w:uiPriority w:val="99"/>
    <w:semiHidden/>
    <w:unhideWhenUsed/>
    <w:rsid w:val="00CC75DB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CC75DB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io.srodrigu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ersonr\AppData\Roaming\Microsoft\Templates\Curr&#237;culo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BC54917E594D68B64994A4DA9EF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8C29F-3E67-463C-9753-AEEEE3B5CE34}"/>
      </w:docPartPr>
      <w:docPartBody>
        <w:p w:rsidR="00000000" w:rsidRDefault="00CE560D">
          <w:pPr>
            <w:pStyle w:val="0FBC54917E594D68B64994A4DA9EF745"/>
          </w:pPr>
          <w:r w:rsidRPr="0040759C">
            <w:rPr>
              <w:lang w:bidi="pt-BR"/>
            </w:rPr>
            <w:t>Seu nome</w:t>
          </w:r>
        </w:p>
      </w:docPartBody>
    </w:docPart>
    <w:docPart>
      <w:docPartPr>
        <w:name w:val="062FF0515F3E4C789BF430344E0018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9B9E9B-15D2-45D2-8992-CE06679B35D9}"/>
      </w:docPartPr>
      <w:docPartBody>
        <w:p w:rsidR="00000000" w:rsidRDefault="00CE560D">
          <w:pPr>
            <w:pStyle w:val="062FF0515F3E4C789BF430344E00187A"/>
          </w:pPr>
          <w:r w:rsidRPr="0040759C">
            <w:rPr>
              <w:lang w:bidi="pt-BR"/>
            </w:rPr>
            <w:t>Objetivo</w:t>
          </w:r>
        </w:p>
      </w:docPartBody>
    </w:docPart>
    <w:docPart>
      <w:docPartPr>
        <w:name w:val="DD2BD0D6D30846D490216DDDB140B7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6CC152-A209-4FB8-8EBB-A640BB1B1C49}"/>
      </w:docPartPr>
      <w:docPartBody>
        <w:p w:rsidR="00000000" w:rsidRDefault="00CE560D">
          <w:pPr>
            <w:pStyle w:val="DD2BD0D6D30846D490216DDDB140B776"/>
          </w:pPr>
          <w:r w:rsidRPr="0040759C">
            <w:rPr>
              <w:lang w:bidi="pt-BR"/>
            </w:rPr>
            <w:t>Formação</w:t>
          </w:r>
        </w:p>
      </w:docPartBody>
    </w:docPart>
    <w:docPart>
      <w:docPartPr>
        <w:name w:val="C5AA12262DDD451AB6ECE4E5F93802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E3D00D-091C-4CB3-8D02-B6F164F19518}"/>
      </w:docPartPr>
      <w:docPartBody>
        <w:p w:rsidR="00000000" w:rsidRDefault="00CE560D">
          <w:pPr>
            <w:pStyle w:val="C5AA12262DDD451AB6ECE4E5F9380229"/>
          </w:pPr>
          <w:r w:rsidRPr="0040759C"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D"/>
    <w:rsid w:val="00C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FBC54917E594D68B64994A4DA9EF745">
    <w:name w:val="0FBC54917E594D68B64994A4DA9EF745"/>
  </w:style>
  <w:style w:type="paragraph" w:customStyle="1" w:styleId="44F65AC548384A818698E56F7AAF2023">
    <w:name w:val="44F65AC548384A818698E56F7AAF2023"/>
  </w:style>
  <w:style w:type="paragraph" w:customStyle="1" w:styleId="9343705FBE0344BEBBE0DB63214B7E89">
    <w:name w:val="9343705FBE0344BEBBE0DB63214B7E89"/>
  </w:style>
  <w:style w:type="paragraph" w:customStyle="1" w:styleId="5FA118F312544B5E92E18E71D7CA0C82">
    <w:name w:val="5FA118F312544B5E92E18E71D7CA0C82"/>
  </w:style>
  <w:style w:type="paragraph" w:customStyle="1" w:styleId="18A185C16076466BA2637F2DD249D800">
    <w:name w:val="18A185C16076466BA2637F2DD249D800"/>
  </w:style>
  <w:style w:type="paragraph" w:customStyle="1" w:styleId="062FF0515F3E4C789BF430344E00187A">
    <w:name w:val="062FF0515F3E4C789BF430344E00187A"/>
  </w:style>
  <w:style w:type="paragraph" w:customStyle="1" w:styleId="383AC416CFF44E1D8CFD294BD9AFF4A8">
    <w:name w:val="383AC416CFF44E1D8CFD294BD9AFF4A8"/>
  </w:style>
  <w:style w:type="paragraph" w:customStyle="1" w:styleId="DD2BD0D6D30846D490216DDDB140B776">
    <w:name w:val="DD2BD0D6D30846D490216DDDB140B776"/>
  </w:style>
  <w:style w:type="paragraph" w:customStyle="1" w:styleId="5C7D39371C74483E87C79ECCFFD1EA6E">
    <w:name w:val="5C7D39371C74483E87C79ECCFFD1EA6E"/>
  </w:style>
  <w:style w:type="paragraph" w:customStyle="1" w:styleId="2898A157F19D4F7E8397FF50A6879C66">
    <w:name w:val="2898A157F19D4F7E8397FF50A6879C66"/>
  </w:style>
  <w:style w:type="paragraph" w:customStyle="1" w:styleId="A083B31E11EF4EF9A93416EAAA603ABF">
    <w:name w:val="A083B31E11EF4EF9A93416EAAA603ABF"/>
  </w:style>
  <w:style w:type="paragraph" w:customStyle="1" w:styleId="87AAF7EA6F594DE4BBF09739A8793E58">
    <w:name w:val="87AAF7EA6F594DE4BBF09739A8793E58"/>
  </w:style>
  <w:style w:type="paragraph" w:customStyle="1" w:styleId="D85525B77C8D4B218274E9CB0A2834EA">
    <w:name w:val="D85525B77C8D4B218274E9CB0A2834EA"/>
  </w:style>
  <w:style w:type="paragraph" w:customStyle="1" w:styleId="D6EA1D4753954604B12F15528F9A1F84">
    <w:name w:val="D6EA1D4753954604B12F15528F9A1F84"/>
  </w:style>
  <w:style w:type="paragraph" w:customStyle="1" w:styleId="8C5CF0F0C0784DD6B4977CEA1AF47DF4">
    <w:name w:val="8C5CF0F0C0784DD6B4977CEA1AF47DF4"/>
  </w:style>
  <w:style w:type="paragraph" w:customStyle="1" w:styleId="ED0FD74D5EF3476DB67D696E447B6820">
    <w:name w:val="ED0FD74D5EF3476DB67D696E447B6820"/>
  </w:style>
  <w:style w:type="paragraph" w:customStyle="1" w:styleId="435DB3ACF4EE416EAC576FB8BF8662C3">
    <w:name w:val="435DB3ACF4EE416EAC576FB8BF8662C3"/>
  </w:style>
  <w:style w:type="paragraph" w:customStyle="1" w:styleId="047A53CF8CFC47909F242B3543EDC195">
    <w:name w:val="047A53CF8CFC47909F242B3543EDC195"/>
  </w:style>
  <w:style w:type="paragraph" w:customStyle="1" w:styleId="B02DDF00BE44425CBBEAE51747519295">
    <w:name w:val="B02DDF00BE44425CBBEAE51747519295"/>
  </w:style>
  <w:style w:type="paragraph" w:customStyle="1" w:styleId="C5AA12262DDD451AB6ECE4E5F9380229">
    <w:name w:val="C5AA12262DDD451AB6ECE4E5F9380229"/>
  </w:style>
  <w:style w:type="paragraph" w:customStyle="1" w:styleId="1E8D1E63C9FF46B9B6DFDCFC6A670E51">
    <w:name w:val="1E8D1E63C9FF46B9B6DFDCFC6A670E51"/>
  </w:style>
  <w:style w:type="paragraph" w:customStyle="1" w:styleId="55F6E6371B55458B97B36BC0D3F84483">
    <w:name w:val="55F6E6371B55458B97B36BC0D3F84483"/>
  </w:style>
  <w:style w:type="paragraph" w:customStyle="1" w:styleId="972568F833B24ECDA64743A43C2CC13C">
    <w:name w:val="972568F833B24ECDA64743A43C2CC13C"/>
  </w:style>
  <w:style w:type="paragraph" w:customStyle="1" w:styleId="8D5EBCDF491C4CDABAD4518B515FBEE5">
    <w:name w:val="8D5EBCDF491C4CDABAD4518B515FBEE5"/>
  </w:style>
  <w:style w:type="paragraph" w:customStyle="1" w:styleId="AA447A7C9B8B42E186FB67AED3A32E3E">
    <w:name w:val="AA447A7C9B8B42E186FB67AED3A32E3E"/>
  </w:style>
  <w:style w:type="paragraph" w:customStyle="1" w:styleId="E97A28A1E8884F799B6DD3005B6400BD">
    <w:name w:val="E97A28A1E8884F799B6DD3005B6400BD"/>
  </w:style>
  <w:style w:type="paragraph" w:customStyle="1" w:styleId="A9888EA5612144B6AE2559F099947948">
    <w:name w:val="A9888EA5612144B6AE2559F099947948"/>
  </w:style>
  <w:style w:type="paragraph" w:customStyle="1" w:styleId="659337019B664FB690E49AC9B27748A1">
    <w:name w:val="659337019B664FB690E49AC9B27748A1"/>
  </w:style>
  <w:style w:type="paragraph" w:customStyle="1" w:styleId="53D14EDA859B4FDC8C1EE0BF935DB605">
    <w:name w:val="53D14EDA859B4FDC8C1EE0BF935DB605"/>
  </w:style>
  <w:style w:type="paragraph" w:customStyle="1" w:styleId="4D5079D3172A4F429F5A9B76D65B2482">
    <w:name w:val="4D5079D3172A4F429F5A9B76D65B2482"/>
  </w:style>
  <w:style w:type="paragraph" w:customStyle="1" w:styleId="F62CC96D875048FFBAFFBB7A32F018C2">
    <w:name w:val="F62CC96D875048FFBAFFBB7A32F018C2"/>
  </w:style>
  <w:style w:type="paragraph" w:customStyle="1" w:styleId="9BBB5E694D7041B68E733582C9B3CE4C">
    <w:name w:val="9BBB5E694D7041B68E733582C9B3CE4C"/>
  </w:style>
  <w:style w:type="paragraph" w:customStyle="1" w:styleId="C7DA1A476CB341F2BD8A2B3BCAB24F9B">
    <w:name w:val="C7DA1A476CB341F2BD8A2B3BCAB24F9B"/>
  </w:style>
  <w:style w:type="paragraph" w:customStyle="1" w:styleId="64728FB2F69F4CC6926A68F7ACE0AB60">
    <w:name w:val="64728FB2F69F4CC6926A68F7ACE0AB60"/>
  </w:style>
  <w:style w:type="paragraph" w:customStyle="1" w:styleId="1F0B6A03850A4EBB8E2D7BE7DD451987">
    <w:name w:val="1F0B6A03850A4EBB8E2D7BE7DD451987"/>
  </w:style>
  <w:style w:type="paragraph" w:customStyle="1" w:styleId="E13B24B41D4D4E7AB3C6478296256000">
    <w:name w:val="E13B24B41D4D4E7AB3C64782962560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funcional.dotx</Template>
  <TotalTime>42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T_DISYS.Jeferson Rodrigues</dc:creator>
  <cp:keywords/>
  <dc:description>Caio da Silveira Rodrigues</dc:description>
  <cp:lastModifiedBy>T_DISYS.Jeferson Rodrigues</cp:lastModifiedBy>
  <cp:revision>4</cp:revision>
  <dcterms:created xsi:type="dcterms:W3CDTF">2018-11-28T12:10:00Z</dcterms:created>
  <dcterms:modified xsi:type="dcterms:W3CDTF">2018-11-28T12:52:00Z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